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CC5" w:rsidRDefault="00ED56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5281295</wp:posOffset>
            </wp:positionH>
            <wp:positionV relativeFrom="paragraph">
              <wp:posOffset>-286385</wp:posOffset>
            </wp:positionV>
            <wp:extent cx="714375" cy="714375"/>
            <wp:effectExtent l="0" t="0" r="9525" b="9525"/>
            <wp:wrapNone/>
            <wp:docPr id="29" name="Imagem 29" descr="C:\Users\Reginaldo\Desktop\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ginaldo\Desktop\Q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"/>
        <w:tblW w:w="9334" w:type="dxa"/>
        <w:tblInd w:w="-70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4089"/>
      </w:tblGrid>
      <w:tr w:rsidR="00DC7CC5" w:rsidTr="003D6534">
        <w:trPr>
          <w:trHeight w:val="1984"/>
        </w:trPr>
        <w:tc>
          <w:tcPr>
            <w:tcW w:w="5245" w:type="dxa"/>
            <w:tcMar>
              <w:right w:w="144" w:type="dxa"/>
            </w:tcMar>
            <w:vAlign w:val="bottom"/>
          </w:tcPr>
          <w:p w:rsidR="00DC7CC5" w:rsidRDefault="001524C0">
            <w:pPr>
              <w:pStyle w:val="Ttulo"/>
              <w:rPr>
                <w:sz w:val="56"/>
              </w:rPr>
            </w:pPr>
            <w:r>
              <w:rPr>
                <w:sz w:val="56"/>
              </w:rPr>
              <w:t>Raphael</w:t>
            </w:r>
          </w:p>
          <w:p w:rsidR="00DC7CC5" w:rsidRDefault="001524C0">
            <w:pPr>
              <w:pStyle w:val="Subttulo"/>
            </w:pPr>
            <w:r>
              <w:rPr>
                <w:sz w:val="56"/>
                <w:szCs w:val="56"/>
              </w:rPr>
              <w:t>B. Rodrigues</w:t>
            </w:r>
          </w:p>
        </w:tc>
        <w:tc>
          <w:tcPr>
            <w:tcW w:w="4089" w:type="dxa"/>
            <w:tcMar>
              <w:left w:w="144" w:type="dxa"/>
            </w:tcMar>
            <w:vAlign w:val="bottom"/>
          </w:tcPr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São Paulo,05880-250 </w:t>
            </w:r>
            <w:r w:rsidR="003D6534">
              <w:rPr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8397" cy="128397"/>
                      <wp:effectExtent l="0" t="0" r="0" b="0"/>
                      <wp:docPr id="60" name="Forma livre 60" descr="Ícone de endereço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564" y="3720564"/>
                                <a:ext cx="118872" cy="1188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846" h="2833" extrusionOk="0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128397" cy="128397"/>
                      <wp:effectExtent b="0" l="0" r="0" t="0"/>
                      <wp:docPr descr="Ícone de endereços" id="60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Ícone de endereços"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8397" cy="12839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(11)97018-4963</w:t>
            </w:r>
            <w:r w:rsidR="003D653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19253" cy="119253"/>
                      <wp:effectExtent l="0" t="0" r="0" b="0"/>
                      <wp:docPr id="59" name="Forma livre 59" descr="Ícone de telefon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91136" y="3725136"/>
                                <a:ext cx="109728" cy="1097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552" h="2616" extrusionOk="0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119253" cy="119253"/>
                      <wp:effectExtent b="0" l="0" r="0" t="0"/>
                      <wp:docPr descr="Ícone de telefone" id="59" name="image1.png"/>
                      <a:graphic>
                        <a:graphicData uri="http://schemas.openxmlformats.org/drawingml/2006/picture">
                          <pic:pic>
                            <pic:nvPicPr>
                              <pic:cNvPr descr="Ícone de telefone"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9253" cy="11925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DC7CC5" w:rsidRDefault="003D65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sz w:val="20"/>
                <w:szCs w:val="20"/>
              </w:rPr>
            </w:pPr>
            <w:hyperlink r:id="rId11" w:history="1">
              <w:r w:rsidRPr="003B4527">
                <w:rPr>
                  <w:rStyle w:val="Hiperligao"/>
                  <w:sz w:val="20"/>
                  <w:szCs w:val="20"/>
                </w:rPr>
                <w:t>Raphaelbarbosa.rodrigues@gmail.com</w:t>
              </w:r>
            </w:hyperlink>
            <w:r>
              <w:rPr>
                <w:sz w:val="20"/>
                <w:szCs w:val="20"/>
              </w:rPr>
              <w:t xml:space="preserve"> </w:t>
            </w:r>
            <w:r w:rsidR="0043028F">
              <w:rPr>
                <w:sz w:val="20"/>
                <w:szCs w:val="20"/>
              </w:rPr>
              <w:t xml:space="preserve"> </w:t>
            </w:r>
            <w:r w:rsidR="001524C0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>
                      <wp:extent cx="146685" cy="100965"/>
                      <wp:effectExtent l="0" t="0" r="0" b="0"/>
                      <wp:docPr id="62" name="Forma livre 62" descr="Ícone de emai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7420" y="3734280"/>
                                <a:ext cx="137160" cy="91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20" h="80" extrusionOk="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DC7CC5" w:rsidRDefault="00DC7CC5">
                                  <w:pPr>
                                    <w:spacing w:after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orma livre 62" o:spid="_x0000_s1026" alt="Ícone de email" style="width:11.55pt;height: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0,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" adj="-11796480,,5400" path="m108,21r,l60,58,12,21v-1,-1,-1,-2,,-3c13,16,14,16,16,17l60,51,104,17v1,-1,3,-1,4,1c109,19,109,20,108,21r,xm114,r,l6,c3,,,3,,6l,74v,3,3,6,6,6l114,80v3,,6,-3,6,-6l120,6c120,3,117,,114,xe" fillcolor="#77448b [3204]" stroked="f">
                      <v:stroke joinstyle="miter"/>
                      <v:formulas/>
                      <v:path arrowok="t" o:extrusionok="f" o:connecttype="custom" textboxrect="0,0,120,80"/>
                      <v:textbox inset="2.53958mm,2.53958mm,2.53958mm,2.53958mm">
                        <w:txbxContent>
                          <w:p w:rsidR="00DC7CC5" w:rsidRDefault="00DC7CC5">
                            <w:pPr>
                              <w:spacing w:after="0"/>
                              <w:textDirection w:val="btL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Raphael Barbosa Rodrigues</w:t>
            </w:r>
            <w:r w:rsidR="003D653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19253" cy="119253"/>
                      <wp:effectExtent l="0" t="0" r="0" b="0"/>
                      <wp:docPr id="61" name="Forma livre 61" descr="Ícone do LinkedI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91136" y="3725136"/>
                                <a:ext cx="109728" cy="1097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16" h="2610" extrusionOk="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119253" cy="119253"/>
                      <wp:effectExtent b="0" l="0" r="0" t="0"/>
                      <wp:docPr descr="Ícone do LinkedIn" id="61" name="image3.png"/>
                      <a:graphic>
                        <a:graphicData uri="http://schemas.openxmlformats.org/drawingml/2006/picture">
                          <pic:pic>
                            <pic:nvPicPr>
                              <pic:cNvPr descr="Ícone do LinkedIn" id="0" name="image3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9253" cy="11925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https://raphaelbrodrigues.github.io </w:t>
            </w:r>
            <w:r w:rsidR="003D6534">
              <w:rPr>
                <w:sz w:val="20"/>
                <w:szCs w:val="20"/>
              </w:rPr>
              <w:t xml:space="preserve"> 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</w:rPr>
              <mc:AlternateContent>
                <mc:Choice Requires="wpg">
                  <w:drawing>
                    <wp:inline distT="0" distB="0" distL="0" distR="0">
                      <wp:extent cx="128397" cy="128397"/>
                      <wp:effectExtent l="0" t="0" r="0" b="0"/>
                      <wp:docPr id="64" name="Forma livre 64" descr="Ícone do Twitter/Blog/Portfoli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6564" y="3720564"/>
                                <a:ext cx="118872" cy="11887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691" h="2691" extrusionOk="0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128397" cy="128397"/>
                      <wp:effectExtent b="0" l="0" r="0" t="0"/>
                      <wp:docPr descr="Ícone do Twitter/Blog/Portfolio" id="64" name="image6.png"/>
                      <a:graphic>
                        <a:graphicData uri="http://schemas.openxmlformats.org/drawingml/2006/picture">
                          <pic:pic>
                            <pic:nvPicPr>
                              <pic:cNvPr descr="Ícone do Twitter/Blog/Portfolio" id="0" name="image6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8397" cy="12839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:rsidR="00DC7CC5" w:rsidRDefault="00DC7C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</w:p>
    <w:p w:rsidR="00DC7CC5" w:rsidRDefault="00DC7C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</w:p>
    <w:p w:rsidR="00DC7CC5" w:rsidRDefault="00DC7C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0"/>
          <w:szCs w:val="20"/>
        </w:rPr>
      </w:pPr>
    </w:p>
    <w:tbl>
      <w:tblPr>
        <w:tblStyle w:val="a0"/>
        <w:tblW w:w="9390" w:type="dxa"/>
        <w:tblInd w:w="-720" w:type="dxa"/>
        <w:tblLayout w:type="fixed"/>
        <w:tblLook w:val="0620" w:firstRow="1" w:lastRow="0" w:firstColumn="0" w:lastColumn="0" w:noHBand="1" w:noVBand="1"/>
      </w:tblPr>
      <w:tblGrid>
        <w:gridCol w:w="705"/>
        <w:gridCol w:w="8685"/>
      </w:tblGrid>
      <w:tr w:rsidR="00DC7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5" w:type="dxa"/>
            <w:shd w:val="clear" w:color="auto" w:fill="FFFFFF"/>
            <w:tcMar>
              <w:bottom w:w="0" w:type="dxa"/>
              <w:right w:w="216" w:type="dxa"/>
            </w:tcMar>
            <w:vAlign w:val="bottom"/>
          </w:tcPr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63" name="Grupo 63" descr="Ícone de objetiv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6" name="Grupo 6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7" name="Retângulo 7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C7CC5" w:rsidRDefault="00DC7CC5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8" name="Forma livre 8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" name="Forma livre 9"/>
                                <wps:cNvSpPr/>
                                <wps:spPr>
                                  <a:xfrm>
                                    <a:off x="64" y="62"/>
                                    <a:ext cx="46" cy="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69" h="108" extrusionOk="0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0" name="Forma livre 10"/>
                                <wps:cNvSpPr/>
                                <wps:spPr>
                                  <a:xfrm>
                                    <a:off x="64" y="82"/>
                                    <a:ext cx="46" cy="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69" h="108" extrusionOk="0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2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5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5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2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1" name="Forma livre 11"/>
                                <wps:cNvSpPr/>
                                <wps:spPr>
                                  <a:xfrm>
                                    <a:off x="64" y="103"/>
                                    <a:ext cx="46" cy="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69" h="109" extrusionOk="0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1"/>
                                        </a:lnTo>
                                        <a:lnTo>
                                          <a:pt x="858" y="23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5"/>
                                        </a:lnTo>
                                        <a:lnTo>
                                          <a:pt x="866" y="72"/>
                                        </a:lnTo>
                                        <a:lnTo>
                                          <a:pt x="858" y="87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9"/>
                                        </a:lnTo>
                                        <a:lnTo>
                                          <a:pt x="54" y="109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7"/>
                                        </a:lnTo>
                                        <a:lnTo>
                                          <a:pt x="3" y="72"/>
                                        </a:lnTo>
                                        <a:lnTo>
                                          <a:pt x="0" y="55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3"/>
                                        </a:lnTo>
                                        <a:lnTo>
                                          <a:pt x="22" y="11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3" o:spid="_x0000_s1027" alt="Ícone de objetivo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IVWu/ljBwAA/CoAAA4A&#10;AAAAAAAAAAAAAAAALgIAAGRycy9lMm9Eb2MueG1sUEsBAi0AFAAGAAgAAAAhABhq7IfZAAAAAwEA&#10;AA8AAAAAAAAAAAAAAAAAvQkAAGRycy9kb3ducmV2LnhtbFBLBQYAAAAABAAEAPMAAADDCgAAAAA=&#10;">
                      <v:group id="Grupo 6" o:spid="_x0000_s1028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rect id="Retângulo 7" o:spid="_x0000_s1029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:rsidR="00DC7CC5" w:rsidRDefault="00DC7CC5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vre 8" o:spid="_x0000_s1030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>
                          <v:path arrowok="t" o:extrusionok="f"/>
                        </v:shape>
                        <v:shape id="Forma livre 9" o:spid="_x0000_s1031" style="position:absolute;left:64;top:62;width:46;height:6;visibility:visible;mso-wrap-style:square;v-text-anchor:middle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" path="m54,l815,r17,3l847,10r11,12l866,37r3,17l866,71r-8,15l847,98r-15,8l815,108r-761,l37,106,22,98,10,86,3,71,,54,3,37,10,22,22,10,37,3,54,xe" fillcolor="white [3201]" stroked="f">
                          <v:path arrowok="t" o:extrusionok="f"/>
                        </v:shape>
                        <v:shape id="Forma livre 10" o:spid="_x0000_s1032" style="position:absolute;left:64;top:82;width:46;height:6;visibility:visible;mso-wrap-style:square;v-text-anchor:middle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" path="m54,l815,r17,2l847,10r11,12l866,37r3,17l866,71r-8,15l847,98r-15,7l815,108r-761,l37,105,22,98,10,86,3,71,,54,3,37,10,22,22,10,37,2,54,xe" fillcolor="white [3201]" stroked="f">
                          <v:path arrowok="t" o:extrusionok="f"/>
                        </v:shape>
                        <v:shape id="Forma livre 11" o:spid="_x0000_s1033" style="position:absolute;left:64;top:103;width:46;height:5;visibility:visible;mso-wrap-style:square;v-text-anchor:middle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" path="m54,l815,r17,3l847,11r11,12l866,37r3,18l866,72r-8,15l847,98r-15,8l815,109r-761,l37,106,22,98,10,87,3,72,,55,3,37,10,23,22,11,37,3,54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85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DC7CC5" w:rsidRDefault="001524C0">
            <w:pPr>
              <w:pStyle w:val="Cabealho1"/>
              <w:outlineLvl w:val="0"/>
            </w:pPr>
            <w:r>
              <w:rPr>
                <w:b/>
              </w:rPr>
              <w:t>Objetiv</w:t>
            </w:r>
            <w:r>
              <w:t>o</w:t>
            </w:r>
          </w:p>
        </w:tc>
      </w:tr>
    </w:tbl>
    <w:p w:rsidR="00DC7CC5" w:rsidRDefault="001524C0">
      <w:r>
        <w:t>Busco um lugar onde possa me desenvolver como programador e eventualmente possa ajudar meus colegas com seus problemas,gosto muito da área de desenvolvimento de software,onde tive contato pela primeira vez no ensino médio,  e tenho uma incessante vontade de expandir minhas habilidades na mesma.</w:t>
      </w:r>
    </w:p>
    <w:p w:rsidR="00DC7CC5" w:rsidRDefault="00DC7CC5"/>
    <w:tbl>
      <w:tblPr>
        <w:tblStyle w:val="a1"/>
        <w:tblW w:w="9012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17"/>
        <w:gridCol w:w="8295"/>
      </w:tblGrid>
      <w:tr w:rsidR="00DC7CC5">
        <w:tc>
          <w:tcPr>
            <w:tcW w:w="717" w:type="dxa"/>
            <w:tcMar>
              <w:right w:w="216" w:type="dxa"/>
            </w:tcMar>
            <w:vAlign w:val="bottom"/>
          </w:tcPr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65" name="Grupo 65" descr="Ícone de escolaridad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12" name="Grupo 12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13" name="Retângulo 13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C7CC5" w:rsidRDefault="00DC7CC5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4" name="Forma livre 14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5" name="Forma livre 15"/>
                                <wps:cNvSpPr/>
                                <wps:spPr>
                                  <a:xfrm>
                                    <a:off x="40" y="57"/>
                                    <a:ext cx="94" cy="56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789" h="1079" extrusionOk="0">
                                        <a:moveTo>
                                          <a:pt x="123" y="777"/>
                                        </a:moveTo>
                                        <a:lnTo>
                                          <a:pt x="118" y="779"/>
                                        </a:lnTo>
                                        <a:lnTo>
                                          <a:pt x="112" y="786"/>
                                        </a:lnTo>
                                        <a:lnTo>
                                          <a:pt x="104" y="798"/>
                                        </a:lnTo>
                                        <a:lnTo>
                                          <a:pt x="95" y="813"/>
                                        </a:lnTo>
                                        <a:lnTo>
                                          <a:pt x="87" y="832"/>
                                        </a:lnTo>
                                        <a:lnTo>
                                          <a:pt x="80" y="855"/>
                                        </a:lnTo>
                                        <a:lnTo>
                                          <a:pt x="75" y="881"/>
                                        </a:lnTo>
                                        <a:lnTo>
                                          <a:pt x="166" y="881"/>
                                        </a:lnTo>
                                        <a:lnTo>
                                          <a:pt x="162" y="852"/>
                                        </a:lnTo>
                                        <a:lnTo>
                                          <a:pt x="155" y="828"/>
                                        </a:lnTo>
                                        <a:lnTo>
                                          <a:pt x="148" y="809"/>
                                        </a:lnTo>
                                        <a:lnTo>
                                          <a:pt x="140" y="793"/>
                                        </a:lnTo>
                                        <a:lnTo>
                                          <a:pt x="133" y="783"/>
                                        </a:lnTo>
                                        <a:lnTo>
                                          <a:pt x="127" y="778"/>
                                        </a:lnTo>
                                        <a:lnTo>
                                          <a:pt x="123" y="777"/>
                                        </a:lnTo>
                                        <a:close/>
                                        <a:moveTo>
                                          <a:pt x="1400" y="502"/>
                                        </a:moveTo>
                                        <a:lnTo>
                                          <a:pt x="1252" y="549"/>
                                        </a:lnTo>
                                        <a:lnTo>
                                          <a:pt x="1107" y="594"/>
                                        </a:lnTo>
                                        <a:lnTo>
                                          <a:pt x="962" y="636"/>
                                        </a:lnTo>
                                        <a:lnTo>
                                          <a:pt x="932" y="642"/>
                                        </a:lnTo>
                                        <a:lnTo>
                                          <a:pt x="900" y="645"/>
                                        </a:lnTo>
                                        <a:lnTo>
                                          <a:pt x="868" y="643"/>
                                        </a:lnTo>
                                        <a:lnTo>
                                          <a:pt x="838" y="637"/>
                                        </a:lnTo>
                                        <a:lnTo>
                                          <a:pt x="693" y="594"/>
                                        </a:lnTo>
                                        <a:lnTo>
                                          <a:pt x="548" y="549"/>
                                        </a:lnTo>
                                        <a:lnTo>
                                          <a:pt x="401" y="503"/>
                                        </a:lnTo>
                                        <a:lnTo>
                                          <a:pt x="400" y="509"/>
                                        </a:lnTo>
                                        <a:lnTo>
                                          <a:pt x="400" y="520"/>
                                        </a:lnTo>
                                        <a:lnTo>
                                          <a:pt x="400" y="538"/>
                                        </a:lnTo>
                                        <a:lnTo>
                                          <a:pt x="399" y="560"/>
                                        </a:lnTo>
                                        <a:lnTo>
                                          <a:pt x="399" y="585"/>
                                        </a:lnTo>
                                        <a:lnTo>
                                          <a:pt x="398" y="613"/>
                                        </a:lnTo>
                                        <a:lnTo>
                                          <a:pt x="398" y="643"/>
                                        </a:lnTo>
                                        <a:lnTo>
                                          <a:pt x="397" y="673"/>
                                        </a:lnTo>
                                        <a:lnTo>
                                          <a:pt x="397" y="702"/>
                                        </a:lnTo>
                                        <a:lnTo>
                                          <a:pt x="397" y="730"/>
                                        </a:lnTo>
                                        <a:lnTo>
                                          <a:pt x="397" y="756"/>
                                        </a:lnTo>
                                        <a:lnTo>
                                          <a:pt x="397" y="778"/>
                                        </a:lnTo>
                                        <a:lnTo>
                                          <a:pt x="396" y="795"/>
                                        </a:lnTo>
                                        <a:lnTo>
                                          <a:pt x="396" y="809"/>
                                        </a:lnTo>
                                        <a:lnTo>
                                          <a:pt x="396" y="815"/>
                                        </a:lnTo>
                                        <a:lnTo>
                                          <a:pt x="398" y="838"/>
                                        </a:lnTo>
                                        <a:lnTo>
                                          <a:pt x="400" y="857"/>
                                        </a:lnTo>
                                        <a:lnTo>
                                          <a:pt x="404" y="874"/>
                                        </a:lnTo>
                                        <a:lnTo>
                                          <a:pt x="410" y="887"/>
                                        </a:lnTo>
                                        <a:lnTo>
                                          <a:pt x="419" y="898"/>
                                        </a:lnTo>
                                        <a:lnTo>
                                          <a:pt x="432" y="907"/>
                                        </a:lnTo>
                                        <a:lnTo>
                                          <a:pt x="448" y="914"/>
                                        </a:lnTo>
                                        <a:lnTo>
                                          <a:pt x="503" y="931"/>
                                        </a:lnTo>
                                        <a:lnTo>
                                          <a:pt x="554" y="946"/>
                                        </a:lnTo>
                                        <a:lnTo>
                                          <a:pt x="600" y="959"/>
                                        </a:lnTo>
                                        <a:lnTo>
                                          <a:pt x="644" y="971"/>
                                        </a:lnTo>
                                        <a:lnTo>
                                          <a:pt x="685" y="981"/>
                                        </a:lnTo>
                                        <a:lnTo>
                                          <a:pt x="723" y="989"/>
                                        </a:lnTo>
                                        <a:lnTo>
                                          <a:pt x="759" y="996"/>
                                        </a:lnTo>
                                        <a:lnTo>
                                          <a:pt x="793" y="1001"/>
                                        </a:lnTo>
                                        <a:lnTo>
                                          <a:pt x="827" y="1004"/>
                                        </a:lnTo>
                                        <a:lnTo>
                                          <a:pt x="861" y="1006"/>
                                        </a:lnTo>
                                        <a:lnTo>
                                          <a:pt x="894" y="1006"/>
                                        </a:lnTo>
                                        <a:lnTo>
                                          <a:pt x="929" y="1004"/>
                                        </a:lnTo>
                                        <a:lnTo>
                                          <a:pt x="964" y="1000"/>
                                        </a:lnTo>
                                        <a:lnTo>
                                          <a:pt x="1001" y="995"/>
                                        </a:lnTo>
                                        <a:lnTo>
                                          <a:pt x="1041" y="988"/>
                                        </a:lnTo>
                                        <a:lnTo>
                                          <a:pt x="1083" y="979"/>
                                        </a:lnTo>
                                        <a:lnTo>
                                          <a:pt x="1128" y="968"/>
                                        </a:lnTo>
                                        <a:lnTo>
                                          <a:pt x="1178" y="956"/>
                                        </a:lnTo>
                                        <a:lnTo>
                                          <a:pt x="1231" y="941"/>
                                        </a:lnTo>
                                        <a:lnTo>
                                          <a:pt x="1289" y="925"/>
                                        </a:lnTo>
                                        <a:lnTo>
                                          <a:pt x="1352" y="907"/>
                                        </a:lnTo>
                                        <a:lnTo>
                                          <a:pt x="1362" y="903"/>
                                        </a:lnTo>
                                        <a:lnTo>
                                          <a:pt x="1372" y="896"/>
                                        </a:lnTo>
                                        <a:lnTo>
                                          <a:pt x="1382" y="886"/>
                                        </a:lnTo>
                                        <a:lnTo>
                                          <a:pt x="1390" y="876"/>
                                        </a:lnTo>
                                        <a:lnTo>
                                          <a:pt x="1395" y="865"/>
                                        </a:lnTo>
                                        <a:lnTo>
                                          <a:pt x="1398" y="855"/>
                                        </a:lnTo>
                                        <a:lnTo>
                                          <a:pt x="1400" y="739"/>
                                        </a:lnTo>
                                        <a:lnTo>
                                          <a:pt x="1400" y="622"/>
                                        </a:lnTo>
                                        <a:lnTo>
                                          <a:pt x="1400" y="502"/>
                                        </a:lnTo>
                                        <a:close/>
                                        <a:moveTo>
                                          <a:pt x="898" y="74"/>
                                        </a:moveTo>
                                        <a:lnTo>
                                          <a:pt x="864" y="75"/>
                                        </a:lnTo>
                                        <a:lnTo>
                                          <a:pt x="831" y="78"/>
                                        </a:lnTo>
                                        <a:lnTo>
                                          <a:pt x="800" y="83"/>
                                        </a:lnTo>
                                        <a:lnTo>
                                          <a:pt x="772" y="90"/>
                                        </a:lnTo>
                                        <a:lnTo>
                                          <a:pt x="735" y="100"/>
                                        </a:lnTo>
                                        <a:lnTo>
                                          <a:pt x="696" y="111"/>
                                        </a:lnTo>
                                        <a:lnTo>
                                          <a:pt x="655" y="123"/>
                                        </a:lnTo>
                                        <a:lnTo>
                                          <a:pt x="611" y="136"/>
                                        </a:lnTo>
                                        <a:lnTo>
                                          <a:pt x="566" y="150"/>
                                        </a:lnTo>
                                        <a:lnTo>
                                          <a:pt x="521" y="164"/>
                                        </a:lnTo>
                                        <a:lnTo>
                                          <a:pt x="475" y="178"/>
                                        </a:lnTo>
                                        <a:lnTo>
                                          <a:pt x="430" y="193"/>
                                        </a:lnTo>
                                        <a:lnTo>
                                          <a:pt x="385" y="207"/>
                                        </a:lnTo>
                                        <a:lnTo>
                                          <a:pt x="342" y="221"/>
                                        </a:lnTo>
                                        <a:lnTo>
                                          <a:pt x="301" y="235"/>
                                        </a:lnTo>
                                        <a:lnTo>
                                          <a:pt x="261" y="249"/>
                                        </a:lnTo>
                                        <a:lnTo>
                                          <a:pt x="224" y="261"/>
                                        </a:lnTo>
                                        <a:lnTo>
                                          <a:pt x="191" y="272"/>
                                        </a:lnTo>
                                        <a:lnTo>
                                          <a:pt x="161" y="283"/>
                                        </a:lnTo>
                                        <a:lnTo>
                                          <a:pt x="135" y="291"/>
                                        </a:lnTo>
                                        <a:lnTo>
                                          <a:pt x="115" y="299"/>
                                        </a:lnTo>
                                        <a:lnTo>
                                          <a:pt x="99" y="305"/>
                                        </a:lnTo>
                                        <a:lnTo>
                                          <a:pt x="92" y="309"/>
                                        </a:lnTo>
                                        <a:lnTo>
                                          <a:pt x="90" y="313"/>
                                        </a:lnTo>
                                        <a:lnTo>
                                          <a:pt x="90" y="318"/>
                                        </a:lnTo>
                                        <a:lnTo>
                                          <a:pt x="92" y="323"/>
                                        </a:lnTo>
                                        <a:lnTo>
                                          <a:pt x="94" y="325"/>
                                        </a:lnTo>
                                        <a:lnTo>
                                          <a:pt x="109" y="330"/>
                                        </a:lnTo>
                                        <a:lnTo>
                                          <a:pt x="129" y="337"/>
                                        </a:lnTo>
                                        <a:lnTo>
                                          <a:pt x="154" y="346"/>
                                        </a:lnTo>
                                        <a:lnTo>
                                          <a:pt x="183" y="356"/>
                                        </a:lnTo>
                                        <a:lnTo>
                                          <a:pt x="216" y="367"/>
                                        </a:lnTo>
                                        <a:lnTo>
                                          <a:pt x="252" y="379"/>
                                        </a:lnTo>
                                        <a:lnTo>
                                          <a:pt x="291" y="391"/>
                                        </a:lnTo>
                                        <a:lnTo>
                                          <a:pt x="332" y="405"/>
                                        </a:lnTo>
                                        <a:lnTo>
                                          <a:pt x="375" y="419"/>
                                        </a:lnTo>
                                        <a:lnTo>
                                          <a:pt x="419" y="433"/>
                                        </a:lnTo>
                                        <a:lnTo>
                                          <a:pt x="465" y="447"/>
                                        </a:lnTo>
                                        <a:lnTo>
                                          <a:pt x="510" y="462"/>
                                        </a:lnTo>
                                        <a:lnTo>
                                          <a:pt x="556" y="476"/>
                                        </a:lnTo>
                                        <a:lnTo>
                                          <a:pt x="601" y="490"/>
                                        </a:lnTo>
                                        <a:lnTo>
                                          <a:pt x="646" y="503"/>
                                        </a:lnTo>
                                        <a:lnTo>
                                          <a:pt x="688" y="516"/>
                                        </a:lnTo>
                                        <a:lnTo>
                                          <a:pt x="729" y="528"/>
                                        </a:lnTo>
                                        <a:lnTo>
                                          <a:pt x="767" y="538"/>
                                        </a:lnTo>
                                        <a:lnTo>
                                          <a:pt x="802" y="548"/>
                                        </a:lnTo>
                                        <a:lnTo>
                                          <a:pt x="840" y="556"/>
                                        </a:lnTo>
                                        <a:lnTo>
                                          <a:pt x="880" y="560"/>
                                        </a:lnTo>
                                        <a:lnTo>
                                          <a:pt x="921" y="560"/>
                                        </a:lnTo>
                                        <a:lnTo>
                                          <a:pt x="961" y="555"/>
                                        </a:lnTo>
                                        <a:lnTo>
                                          <a:pt x="1000" y="547"/>
                                        </a:lnTo>
                                        <a:lnTo>
                                          <a:pt x="1032" y="538"/>
                                        </a:lnTo>
                                        <a:lnTo>
                                          <a:pt x="1066" y="529"/>
                                        </a:lnTo>
                                        <a:lnTo>
                                          <a:pt x="1103" y="518"/>
                                        </a:lnTo>
                                        <a:lnTo>
                                          <a:pt x="1142" y="507"/>
                                        </a:lnTo>
                                        <a:lnTo>
                                          <a:pt x="1183" y="495"/>
                                        </a:lnTo>
                                        <a:lnTo>
                                          <a:pt x="1225" y="482"/>
                                        </a:lnTo>
                                        <a:lnTo>
                                          <a:pt x="1267" y="469"/>
                                        </a:lnTo>
                                        <a:lnTo>
                                          <a:pt x="1310" y="456"/>
                                        </a:lnTo>
                                        <a:lnTo>
                                          <a:pt x="1353" y="443"/>
                                        </a:lnTo>
                                        <a:lnTo>
                                          <a:pt x="1395" y="430"/>
                                        </a:lnTo>
                                        <a:lnTo>
                                          <a:pt x="1436" y="417"/>
                                        </a:lnTo>
                                        <a:lnTo>
                                          <a:pt x="1476" y="405"/>
                                        </a:lnTo>
                                        <a:lnTo>
                                          <a:pt x="1515" y="392"/>
                                        </a:lnTo>
                                        <a:lnTo>
                                          <a:pt x="1551" y="381"/>
                                        </a:lnTo>
                                        <a:lnTo>
                                          <a:pt x="1585" y="370"/>
                                        </a:lnTo>
                                        <a:lnTo>
                                          <a:pt x="1616" y="360"/>
                                        </a:lnTo>
                                        <a:lnTo>
                                          <a:pt x="1644" y="351"/>
                                        </a:lnTo>
                                        <a:lnTo>
                                          <a:pt x="1668" y="343"/>
                                        </a:lnTo>
                                        <a:lnTo>
                                          <a:pt x="1688" y="337"/>
                                        </a:lnTo>
                                        <a:lnTo>
                                          <a:pt x="1704" y="332"/>
                                        </a:lnTo>
                                        <a:lnTo>
                                          <a:pt x="1715" y="328"/>
                                        </a:lnTo>
                                        <a:lnTo>
                                          <a:pt x="1721" y="326"/>
                                        </a:lnTo>
                                        <a:lnTo>
                                          <a:pt x="1723" y="322"/>
                                        </a:lnTo>
                                        <a:lnTo>
                                          <a:pt x="1724" y="319"/>
                                        </a:lnTo>
                                        <a:lnTo>
                                          <a:pt x="1724" y="316"/>
                                        </a:lnTo>
                                        <a:lnTo>
                                          <a:pt x="1722" y="313"/>
                                        </a:lnTo>
                                        <a:lnTo>
                                          <a:pt x="1721" y="310"/>
                                        </a:lnTo>
                                        <a:lnTo>
                                          <a:pt x="1713" y="308"/>
                                        </a:lnTo>
                                        <a:lnTo>
                                          <a:pt x="1702" y="304"/>
                                        </a:lnTo>
                                        <a:lnTo>
                                          <a:pt x="1686" y="298"/>
                                        </a:lnTo>
                                        <a:lnTo>
                                          <a:pt x="1665" y="292"/>
                                        </a:lnTo>
                                        <a:lnTo>
                                          <a:pt x="1641" y="284"/>
                                        </a:lnTo>
                                        <a:lnTo>
                                          <a:pt x="1612" y="274"/>
                                        </a:lnTo>
                                        <a:lnTo>
                                          <a:pt x="1581" y="264"/>
                                        </a:lnTo>
                                        <a:lnTo>
                                          <a:pt x="1546" y="253"/>
                                        </a:lnTo>
                                        <a:lnTo>
                                          <a:pt x="1509" y="241"/>
                                        </a:lnTo>
                                        <a:lnTo>
                                          <a:pt x="1470" y="229"/>
                                        </a:lnTo>
                                        <a:lnTo>
                                          <a:pt x="1430" y="216"/>
                                        </a:lnTo>
                                        <a:lnTo>
                                          <a:pt x="1388" y="203"/>
                                        </a:lnTo>
                                        <a:lnTo>
                                          <a:pt x="1345" y="190"/>
                                        </a:lnTo>
                                        <a:lnTo>
                                          <a:pt x="1302" y="177"/>
                                        </a:lnTo>
                                        <a:lnTo>
                                          <a:pt x="1259" y="163"/>
                                        </a:lnTo>
                                        <a:lnTo>
                                          <a:pt x="1217" y="150"/>
                                        </a:lnTo>
                                        <a:lnTo>
                                          <a:pt x="1175" y="138"/>
                                        </a:lnTo>
                                        <a:lnTo>
                                          <a:pt x="1133" y="126"/>
                                        </a:lnTo>
                                        <a:lnTo>
                                          <a:pt x="1094" y="114"/>
                                        </a:lnTo>
                                        <a:lnTo>
                                          <a:pt x="1057" y="104"/>
                                        </a:lnTo>
                                        <a:lnTo>
                                          <a:pt x="1022" y="94"/>
                                        </a:lnTo>
                                        <a:lnTo>
                                          <a:pt x="990" y="85"/>
                                        </a:lnTo>
                                        <a:lnTo>
                                          <a:pt x="962" y="79"/>
                                        </a:lnTo>
                                        <a:lnTo>
                                          <a:pt x="930" y="76"/>
                                        </a:lnTo>
                                        <a:lnTo>
                                          <a:pt x="898" y="74"/>
                                        </a:lnTo>
                                        <a:close/>
                                        <a:moveTo>
                                          <a:pt x="877" y="0"/>
                                        </a:moveTo>
                                        <a:lnTo>
                                          <a:pt x="922" y="1"/>
                                        </a:lnTo>
                                        <a:lnTo>
                                          <a:pt x="964" y="6"/>
                                        </a:lnTo>
                                        <a:lnTo>
                                          <a:pt x="1004" y="15"/>
                                        </a:lnTo>
                                        <a:lnTo>
                                          <a:pt x="1035" y="23"/>
                                        </a:lnTo>
                                        <a:lnTo>
                                          <a:pt x="1070" y="33"/>
                                        </a:lnTo>
                                        <a:lnTo>
                                          <a:pt x="1106" y="44"/>
                                        </a:lnTo>
                                        <a:lnTo>
                                          <a:pt x="1145" y="55"/>
                                        </a:lnTo>
                                        <a:lnTo>
                                          <a:pt x="1186" y="67"/>
                                        </a:lnTo>
                                        <a:lnTo>
                                          <a:pt x="1227" y="80"/>
                                        </a:lnTo>
                                        <a:lnTo>
                                          <a:pt x="1269" y="92"/>
                                        </a:lnTo>
                                        <a:lnTo>
                                          <a:pt x="1311" y="105"/>
                                        </a:lnTo>
                                        <a:lnTo>
                                          <a:pt x="1353" y="118"/>
                                        </a:lnTo>
                                        <a:lnTo>
                                          <a:pt x="1394" y="131"/>
                                        </a:lnTo>
                                        <a:lnTo>
                                          <a:pt x="1435" y="144"/>
                                        </a:lnTo>
                                        <a:lnTo>
                                          <a:pt x="1474" y="157"/>
                                        </a:lnTo>
                                        <a:lnTo>
                                          <a:pt x="1512" y="169"/>
                                        </a:lnTo>
                                        <a:lnTo>
                                          <a:pt x="1548" y="180"/>
                                        </a:lnTo>
                                        <a:lnTo>
                                          <a:pt x="1581" y="191"/>
                                        </a:lnTo>
                                        <a:lnTo>
                                          <a:pt x="1611" y="200"/>
                                        </a:lnTo>
                                        <a:lnTo>
                                          <a:pt x="1638" y="209"/>
                                        </a:lnTo>
                                        <a:lnTo>
                                          <a:pt x="1661" y="216"/>
                                        </a:lnTo>
                                        <a:lnTo>
                                          <a:pt x="1680" y="223"/>
                                        </a:lnTo>
                                        <a:lnTo>
                                          <a:pt x="1694" y="227"/>
                                        </a:lnTo>
                                        <a:lnTo>
                                          <a:pt x="1704" y="231"/>
                                        </a:lnTo>
                                        <a:lnTo>
                                          <a:pt x="1708" y="232"/>
                                        </a:lnTo>
                                        <a:lnTo>
                                          <a:pt x="1727" y="239"/>
                                        </a:lnTo>
                                        <a:lnTo>
                                          <a:pt x="1743" y="248"/>
                                        </a:lnTo>
                                        <a:lnTo>
                                          <a:pt x="1758" y="257"/>
                                        </a:lnTo>
                                        <a:lnTo>
                                          <a:pt x="1771" y="268"/>
                                        </a:lnTo>
                                        <a:lnTo>
                                          <a:pt x="1780" y="282"/>
                                        </a:lnTo>
                                        <a:lnTo>
                                          <a:pt x="1787" y="297"/>
                                        </a:lnTo>
                                        <a:lnTo>
                                          <a:pt x="1789" y="316"/>
                                        </a:lnTo>
                                        <a:lnTo>
                                          <a:pt x="1788" y="333"/>
                                        </a:lnTo>
                                        <a:lnTo>
                                          <a:pt x="1785" y="348"/>
                                        </a:lnTo>
                                        <a:lnTo>
                                          <a:pt x="1779" y="361"/>
                                        </a:lnTo>
                                        <a:lnTo>
                                          <a:pt x="1770" y="372"/>
                                        </a:lnTo>
                                        <a:lnTo>
                                          <a:pt x="1758" y="382"/>
                                        </a:lnTo>
                                        <a:lnTo>
                                          <a:pt x="1740" y="392"/>
                                        </a:lnTo>
                                        <a:lnTo>
                                          <a:pt x="1716" y="401"/>
                                        </a:lnTo>
                                        <a:lnTo>
                                          <a:pt x="1651" y="423"/>
                                        </a:lnTo>
                                        <a:lnTo>
                                          <a:pt x="1585" y="445"/>
                                        </a:lnTo>
                                        <a:lnTo>
                                          <a:pt x="1519" y="464"/>
                                        </a:lnTo>
                                        <a:lnTo>
                                          <a:pt x="1502" y="469"/>
                                        </a:lnTo>
                                        <a:lnTo>
                                          <a:pt x="1489" y="476"/>
                                        </a:lnTo>
                                        <a:lnTo>
                                          <a:pt x="1480" y="485"/>
                                        </a:lnTo>
                                        <a:lnTo>
                                          <a:pt x="1473" y="496"/>
                                        </a:lnTo>
                                        <a:lnTo>
                                          <a:pt x="1470" y="511"/>
                                        </a:lnTo>
                                        <a:lnTo>
                                          <a:pt x="1469" y="528"/>
                                        </a:lnTo>
                                        <a:lnTo>
                                          <a:pt x="1471" y="845"/>
                                        </a:lnTo>
                                        <a:lnTo>
                                          <a:pt x="1471" y="862"/>
                                        </a:lnTo>
                                        <a:lnTo>
                                          <a:pt x="1469" y="879"/>
                                        </a:lnTo>
                                        <a:lnTo>
                                          <a:pt x="1465" y="895"/>
                                        </a:lnTo>
                                        <a:lnTo>
                                          <a:pt x="1458" y="910"/>
                                        </a:lnTo>
                                        <a:lnTo>
                                          <a:pt x="1448" y="924"/>
                                        </a:lnTo>
                                        <a:lnTo>
                                          <a:pt x="1434" y="938"/>
                                        </a:lnTo>
                                        <a:lnTo>
                                          <a:pt x="1416" y="950"/>
                                        </a:lnTo>
                                        <a:lnTo>
                                          <a:pt x="1394" y="961"/>
                                        </a:lnTo>
                                        <a:lnTo>
                                          <a:pt x="1366" y="971"/>
                                        </a:lnTo>
                                        <a:lnTo>
                                          <a:pt x="1303" y="989"/>
                                        </a:lnTo>
                                        <a:lnTo>
                                          <a:pt x="1245" y="1006"/>
                                        </a:lnTo>
                                        <a:lnTo>
                                          <a:pt x="1193" y="1021"/>
                                        </a:lnTo>
                                        <a:lnTo>
                                          <a:pt x="1144" y="1034"/>
                                        </a:lnTo>
                                        <a:lnTo>
                                          <a:pt x="1099" y="1046"/>
                                        </a:lnTo>
                                        <a:lnTo>
                                          <a:pt x="1058" y="1056"/>
                                        </a:lnTo>
                                        <a:lnTo>
                                          <a:pt x="1020" y="1064"/>
                                        </a:lnTo>
                                        <a:lnTo>
                                          <a:pt x="984" y="1070"/>
                                        </a:lnTo>
                                        <a:lnTo>
                                          <a:pt x="950" y="1075"/>
                                        </a:lnTo>
                                        <a:lnTo>
                                          <a:pt x="917" y="1078"/>
                                        </a:lnTo>
                                        <a:lnTo>
                                          <a:pt x="885" y="1079"/>
                                        </a:lnTo>
                                        <a:lnTo>
                                          <a:pt x="854" y="1078"/>
                                        </a:lnTo>
                                        <a:lnTo>
                                          <a:pt x="822" y="1076"/>
                                        </a:lnTo>
                                        <a:lnTo>
                                          <a:pt x="789" y="1072"/>
                                        </a:lnTo>
                                        <a:lnTo>
                                          <a:pt x="755" y="1067"/>
                                        </a:lnTo>
                                        <a:lnTo>
                                          <a:pt x="719" y="1059"/>
                                        </a:lnTo>
                                        <a:lnTo>
                                          <a:pt x="681" y="1050"/>
                                        </a:lnTo>
                                        <a:lnTo>
                                          <a:pt x="641" y="1040"/>
                                        </a:lnTo>
                                        <a:lnTo>
                                          <a:pt x="596" y="1027"/>
                                        </a:lnTo>
                                        <a:lnTo>
                                          <a:pt x="548" y="1013"/>
                                        </a:lnTo>
                                        <a:lnTo>
                                          <a:pt x="495" y="998"/>
                                        </a:lnTo>
                                        <a:lnTo>
                                          <a:pt x="438" y="980"/>
                                        </a:lnTo>
                                        <a:lnTo>
                                          <a:pt x="411" y="970"/>
                                        </a:lnTo>
                                        <a:lnTo>
                                          <a:pt x="387" y="957"/>
                                        </a:lnTo>
                                        <a:lnTo>
                                          <a:pt x="367" y="941"/>
                                        </a:lnTo>
                                        <a:lnTo>
                                          <a:pt x="351" y="922"/>
                                        </a:lnTo>
                                        <a:lnTo>
                                          <a:pt x="339" y="900"/>
                                        </a:lnTo>
                                        <a:lnTo>
                                          <a:pt x="332" y="875"/>
                                        </a:lnTo>
                                        <a:lnTo>
                                          <a:pt x="328" y="846"/>
                                        </a:lnTo>
                                        <a:lnTo>
                                          <a:pt x="329" y="814"/>
                                        </a:lnTo>
                                        <a:lnTo>
                                          <a:pt x="329" y="810"/>
                                        </a:lnTo>
                                        <a:lnTo>
                                          <a:pt x="329" y="800"/>
                                        </a:lnTo>
                                        <a:lnTo>
                                          <a:pt x="329" y="783"/>
                                        </a:lnTo>
                                        <a:lnTo>
                                          <a:pt x="329" y="763"/>
                                        </a:lnTo>
                                        <a:lnTo>
                                          <a:pt x="329" y="739"/>
                                        </a:lnTo>
                                        <a:lnTo>
                                          <a:pt x="329" y="713"/>
                                        </a:lnTo>
                                        <a:lnTo>
                                          <a:pt x="330" y="686"/>
                                        </a:lnTo>
                                        <a:lnTo>
                                          <a:pt x="330" y="658"/>
                                        </a:lnTo>
                                        <a:lnTo>
                                          <a:pt x="330" y="631"/>
                                        </a:lnTo>
                                        <a:lnTo>
                                          <a:pt x="331" y="605"/>
                                        </a:lnTo>
                                        <a:lnTo>
                                          <a:pt x="331" y="581"/>
                                        </a:lnTo>
                                        <a:lnTo>
                                          <a:pt x="332" y="562"/>
                                        </a:lnTo>
                                        <a:lnTo>
                                          <a:pt x="332" y="546"/>
                                        </a:lnTo>
                                        <a:lnTo>
                                          <a:pt x="332" y="536"/>
                                        </a:lnTo>
                                        <a:lnTo>
                                          <a:pt x="332" y="533"/>
                                        </a:lnTo>
                                        <a:lnTo>
                                          <a:pt x="331" y="514"/>
                                        </a:lnTo>
                                        <a:lnTo>
                                          <a:pt x="328" y="498"/>
                                        </a:lnTo>
                                        <a:lnTo>
                                          <a:pt x="321" y="486"/>
                                        </a:lnTo>
                                        <a:lnTo>
                                          <a:pt x="310" y="477"/>
                                        </a:lnTo>
                                        <a:lnTo>
                                          <a:pt x="296" y="469"/>
                                        </a:lnTo>
                                        <a:lnTo>
                                          <a:pt x="279" y="464"/>
                                        </a:lnTo>
                                        <a:lnTo>
                                          <a:pt x="242" y="454"/>
                                        </a:lnTo>
                                        <a:lnTo>
                                          <a:pt x="201" y="441"/>
                                        </a:lnTo>
                                        <a:lnTo>
                                          <a:pt x="156" y="428"/>
                                        </a:lnTo>
                                        <a:lnTo>
                                          <a:pt x="156" y="449"/>
                                        </a:lnTo>
                                        <a:lnTo>
                                          <a:pt x="156" y="473"/>
                                        </a:lnTo>
                                        <a:lnTo>
                                          <a:pt x="157" y="498"/>
                                        </a:lnTo>
                                        <a:lnTo>
                                          <a:pt x="157" y="523"/>
                                        </a:lnTo>
                                        <a:lnTo>
                                          <a:pt x="157" y="548"/>
                                        </a:lnTo>
                                        <a:lnTo>
                                          <a:pt x="157" y="571"/>
                                        </a:lnTo>
                                        <a:lnTo>
                                          <a:pt x="157" y="592"/>
                                        </a:lnTo>
                                        <a:lnTo>
                                          <a:pt x="158" y="610"/>
                                        </a:lnTo>
                                        <a:lnTo>
                                          <a:pt x="158" y="623"/>
                                        </a:lnTo>
                                        <a:lnTo>
                                          <a:pt x="158" y="632"/>
                                        </a:lnTo>
                                        <a:lnTo>
                                          <a:pt x="158" y="635"/>
                                        </a:lnTo>
                                        <a:lnTo>
                                          <a:pt x="160" y="650"/>
                                        </a:lnTo>
                                        <a:lnTo>
                                          <a:pt x="164" y="664"/>
                                        </a:lnTo>
                                        <a:lnTo>
                                          <a:pt x="171" y="679"/>
                                        </a:lnTo>
                                        <a:lnTo>
                                          <a:pt x="178" y="693"/>
                                        </a:lnTo>
                                        <a:lnTo>
                                          <a:pt x="185" y="706"/>
                                        </a:lnTo>
                                        <a:lnTo>
                                          <a:pt x="191" y="717"/>
                                        </a:lnTo>
                                        <a:lnTo>
                                          <a:pt x="197" y="725"/>
                                        </a:lnTo>
                                        <a:lnTo>
                                          <a:pt x="200" y="730"/>
                                        </a:lnTo>
                                        <a:lnTo>
                                          <a:pt x="220" y="772"/>
                                        </a:lnTo>
                                        <a:lnTo>
                                          <a:pt x="233" y="815"/>
                                        </a:lnTo>
                                        <a:lnTo>
                                          <a:pt x="240" y="859"/>
                                        </a:lnTo>
                                        <a:lnTo>
                                          <a:pt x="243" y="904"/>
                                        </a:lnTo>
                                        <a:lnTo>
                                          <a:pt x="241" y="951"/>
                                        </a:lnTo>
                                        <a:lnTo>
                                          <a:pt x="197" y="951"/>
                                        </a:lnTo>
                                        <a:lnTo>
                                          <a:pt x="149" y="951"/>
                                        </a:lnTo>
                                        <a:lnTo>
                                          <a:pt x="2" y="951"/>
                                        </a:lnTo>
                                        <a:lnTo>
                                          <a:pt x="1" y="920"/>
                                        </a:lnTo>
                                        <a:lnTo>
                                          <a:pt x="0" y="888"/>
                                        </a:lnTo>
                                        <a:lnTo>
                                          <a:pt x="2" y="857"/>
                                        </a:lnTo>
                                        <a:lnTo>
                                          <a:pt x="6" y="825"/>
                                        </a:lnTo>
                                        <a:lnTo>
                                          <a:pt x="14" y="793"/>
                                        </a:lnTo>
                                        <a:lnTo>
                                          <a:pt x="27" y="763"/>
                                        </a:lnTo>
                                        <a:lnTo>
                                          <a:pt x="45" y="733"/>
                                        </a:lnTo>
                                        <a:lnTo>
                                          <a:pt x="58" y="714"/>
                                        </a:lnTo>
                                        <a:lnTo>
                                          <a:pt x="69" y="697"/>
                                        </a:lnTo>
                                        <a:lnTo>
                                          <a:pt x="76" y="679"/>
                                        </a:lnTo>
                                        <a:lnTo>
                                          <a:pt x="82" y="658"/>
                                        </a:lnTo>
                                        <a:lnTo>
                                          <a:pt x="85" y="634"/>
                                        </a:lnTo>
                                        <a:lnTo>
                                          <a:pt x="85" y="631"/>
                                        </a:lnTo>
                                        <a:lnTo>
                                          <a:pt x="85" y="621"/>
                                        </a:lnTo>
                                        <a:lnTo>
                                          <a:pt x="85" y="606"/>
                                        </a:lnTo>
                                        <a:lnTo>
                                          <a:pt x="85" y="588"/>
                                        </a:lnTo>
                                        <a:lnTo>
                                          <a:pt x="85" y="566"/>
                                        </a:lnTo>
                                        <a:lnTo>
                                          <a:pt x="85" y="544"/>
                                        </a:lnTo>
                                        <a:lnTo>
                                          <a:pt x="85" y="520"/>
                                        </a:lnTo>
                                        <a:lnTo>
                                          <a:pt x="85" y="499"/>
                                        </a:lnTo>
                                        <a:lnTo>
                                          <a:pt x="85" y="478"/>
                                        </a:lnTo>
                                        <a:lnTo>
                                          <a:pt x="85" y="462"/>
                                        </a:lnTo>
                                        <a:lnTo>
                                          <a:pt x="85" y="449"/>
                                        </a:lnTo>
                                        <a:lnTo>
                                          <a:pt x="85" y="442"/>
                                        </a:lnTo>
                                        <a:lnTo>
                                          <a:pt x="84" y="433"/>
                                        </a:lnTo>
                                        <a:lnTo>
                                          <a:pt x="82" y="423"/>
                                        </a:lnTo>
                                        <a:lnTo>
                                          <a:pt x="79" y="413"/>
                                        </a:lnTo>
                                        <a:lnTo>
                                          <a:pt x="73" y="403"/>
                                        </a:lnTo>
                                        <a:lnTo>
                                          <a:pt x="64" y="395"/>
                                        </a:lnTo>
                                        <a:lnTo>
                                          <a:pt x="46" y="384"/>
                                        </a:lnTo>
                                        <a:lnTo>
                                          <a:pt x="32" y="371"/>
                                        </a:lnTo>
                                        <a:lnTo>
                                          <a:pt x="21" y="357"/>
                                        </a:lnTo>
                                        <a:lnTo>
                                          <a:pt x="14" y="341"/>
                                        </a:lnTo>
                                        <a:lnTo>
                                          <a:pt x="11" y="324"/>
                                        </a:lnTo>
                                        <a:lnTo>
                                          <a:pt x="14" y="304"/>
                                        </a:lnTo>
                                        <a:lnTo>
                                          <a:pt x="21" y="287"/>
                                        </a:lnTo>
                                        <a:lnTo>
                                          <a:pt x="31" y="272"/>
                                        </a:lnTo>
                                        <a:lnTo>
                                          <a:pt x="45" y="259"/>
                                        </a:lnTo>
                                        <a:lnTo>
                                          <a:pt x="60" y="248"/>
                                        </a:lnTo>
                                        <a:lnTo>
                                          <a:pt x="77" y="239"/>
                                        </a:lnTo>
                                        <a:lnTo>
                                          <a:pt x="93" y="232"/>
                                        </a:lnTo>
                                        <a:lnTo>
                                          <a:pt x="121" y="223"/>
                                        </a:lnTo>
                                        <a:lnTo>
                                          <a:pt x="154" y="212"/>
                                        </a:lnTo>
                                        <a:lnTo>
                                          <a:pt x="191" y="199"/>
                                        </a:lnTo>
                                        <a:lnTo>
                                          <a:pt x="231" y="186"/>
                                        </a:lnTo>
                                        <a:lnTo>
                                          <a:pt x="274" y="172"/>
                                        </a:lnTo>
                                        <a:lnTo>
                                          <a:pt x="319" y="157"/>
                                        </a:lnTo>
                                        <a:lnTo>
                                          <a:pt x="366" y="141"/>
                                        </a:lnTo>
                                        <a:lnTo>
                                          <a:pt x="414" y="126"/>
                                        </a:lnTo>
                                        <a:lnTo>
                                          <a:pt x="463" y="110"/>
                                        </a:lnTo>
                                        <a:lnTo>
                                          <a:pt x="510" y="95"/>
                                        </a:lnTo>
                                        <a:lnTo>
                                          <a:pt x="557" y="81"/>
                                        </a:lnTo>
                                        <a:lnTo>
                                          <a:pt x="602" y="67"/>
                                        </a:lnTo>
                                        <a:lnTo>
                                          <a:pt x="646" y="53"/>
                                        </a:lnTo>
                                        <a:lnTo>
                                          <a:pt x="686" y="41"/>
                                        </a:lnTo>
                                        <a:lnTo>
                                          <a:pt x="722" y="31"/>
                                        </a:lnTo>
                                        <a:lnTo>
                                          <a:pt x="754" y="22"/>
                                        </a:lnTo>
                                        <a:lnTo>
                                          <a:pt x="781" y="15"/>
                                        </a:lnTo>
                                        <a:lnTo>
                                          <a:pt x="830" y="5"/>
                                        </a:lnTo>
                                        <a:lnTo>
                                          <a:pt x="87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5" o:spid="_x0000_s1034" alt="Ícone de escolaridade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">
                      <v:group id="Grupo 12" o:spid="_x0000_s1035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rect id="Retângulo 13" o:spid="_x0000_s1036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:rsidR="00DC7CC5" w:rsidRDefault="00DC7CC5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vre 14" o:spid="_x0000_s1037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>
                          <v:path arrowok="t" o:extrusionok="f"/>
                        </v:shape>
                        <v:shape id="Forma livre 15" o:spid="_x0000_s1038" style="position:absolute;left:40;top:57;width:94;height:56;visibility:visible;mso-wrap-style:square;v-text-anchor:middle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5" w:type="dxa"/>
          </w:tcPr>
          <w:p w:rsidR="00DC7CC5" w:rsidRDefault="001524C0">
            <w:pPr>
              <w:pStyle w:val="Cabealho1"/>
              <w:outlineLvl w:val="0"/>
            </w:pPr>
            <w:r>
              <w:t>Educação</w:t>
            </w:r>
          </w:p>
        </w:tc>
      </w:tr>
    </w:tbl>
    <w:p w:rsidR="00DC7CC5" w:rsidRDefault="00DC7CC5">
      <w:pPr>
        <w:pStyle w:val="Cabealho2"/>
      </w:pPr>
      <w:bookmarkStart w:id="1" w:name="_heading=h.8s6emqwkle8a" w:colFirst="0" w:colLast="0"/>
      <w:bookmarkEnd w:id="1"/>
    </w:p>
    <w:p w:rsidR="00DC7CC5" w:rsidRDefault="001524C0">
      <w:pPr>
        <w:pStyle w:val="Cabealho2"/>
      </w:pPr>
      <w:bookmarkStart w:id="2" w:name="_heading=h.bzpwdlf7jp86" w:colFirst="0" w:colLast="0"/>
      <w:bookmarkEnd w:id="2"/>
      <w:r>
        <w:t xml:space="preserve">Ciência da computação | </w:t>
      </w:r>
      <w:r>
        <w:rPr>
          <w:b w:val="0"/>
          <w:color w:val="4C4C4C"/>
        </w:rPr>
        <w:t>UNASP</w:t>
      </w:r>
    </w:p>
    <w:p w:rsidR="00DC7CC5" w:rsidRDefault="001524C0">
      <w:pPr>
        <w:pStyle w:val="Cabealho3"/>
      </w:pPr>
      <w:bookmarkStart w:id="3" w:name="_heading=h.dghd6umviz3f" w:colFirst="0" w:colLast="0"/>
      <w:bookmarkEnd w:id="3"/>
      <w:r>
        <w:t>2020 – ????</w:t>
      </w:r>
    </w:p>
    <w:p w:rsidR="00DC7CC5" w:rsidRDefault="00DC7CC5"/>
    <w:p w:rsidR="00DC7CC5" w:rsidRDefault="001524C0">
      <w:pPr>
        <w:pStyle w:val="Cabealho2"/>
      </w:pPr>
      <w:r>
        <w:t xml:space="preserve">Técnico de informática integrado ao ensino médio | </w:t>
      </w:r>
      <w:r>
        <w:rPr>
          <w:b w:val="0"/>
          <w:color w:val="4C4C4C"/>
        </w:rPr>
        <w:t>UNASP</w:t>
      </w:r>
    </w:p>
    <w:p w:rsidR="00DC7CC5" w:rsidRDefault="001524C0">
      <w:pPr>
        <w:pStyle w:val="Cabealho3"/>
      </w:pPr>
      <w:r>
        <w:t>2017 – 2019</w:t>
      </w:r>
    </w:p>
    <w:p w:rsidR="00DC7CC5" w:rsidRDefault="00DC7CC5"/>
    <w:p w:rsidR="00DC7CC5" w:rsidRDefault="001524C0">
      <w:pPr>
        <w:pStyle w:val="Cabealho2"/>
      </w:pPr>
      <w:r>
        <w:t xml:space="preserve">Ensino Fundamental | </w:t>
      </w:r>
      <w:r>
        <w:rPr>
          <w:b w:val="0"/>
          <w:color w:val="4C4C4C"/>
        </w:rPr>
        <w:t>Adventista Thiago White</w:t>
      </w:r>
    </w:p>
    <w:p w:rsidR="00DC7CC5" w:rsidRDefault="001524C0">
      <w:pPr>
        <w:pStyle w:val="Cabealho3"/>
      </w:pPr>
      <w:r>
        <w:t>2005 – 2016</w:t>
      </w:r>
    </w:p>
    <w:p w:rsidR="00DC7CC5" w:rsidRDefault="00DC7CC5"/>
    <w:p w:rsidR="00DC7CC5" w:rsidRDefault="00DC7CC5">
      <w:pPr>
        <w:pStyle w:val="Cabealho3"/>
      </w:pPr>
      <w:bookmarkStart w:id="4" w:name="_heading=h.cjv4grw0zs16" w:colFirst="0" w:colLast="0"/>
      <w:bookmarkEnd w:id="4"/>
    </w:p>
    <w:p w:rsidR="00DC7CC5" w:rsidRDefault="00DC7CC5"/>
    <w:tbl>
      <w:tblPr>
        <w:tblStyle w:val="a2"/>
        <w:tblW w:w="9012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17"/>
        <w:gridCol w:w="8295"/>
      </w:tblGrid>
      <w:tr w:rsidR="00DC7CC5">
        <w:tc>
          <w:tcPr>
            <w:tcW w:w="717" w:type="dxa"/>
            <w:tcMar>
              <w:right w:w="216" w:type="dxa"/>
            </w:tcMar>
            <w:vAlign w:val="bottom"/>
          </w:tcPr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67" name="Grupo 67" descr="Ícone de habilida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16" name="Grupo 16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17" name="Retângulo 17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C7CC5" w:rsidRDefault="00DC7CC5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8" name="Forma livre 18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9" name="Forma livre 19"/>
                                <wps:cNvSpPr/>
                                <wps:spPr>
                                  <a:xfrm>
                                    <a:off x="109" y="111"/>
                                    <a:ext cx="4" cy="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70" h="70" extrusionOk="0">
                                        <a:moveTo>
                                          <a:pt x="35" y="0"/>
                                        </a:moveTo>
                                        <a:lnTo>
                                          <a:pt x="49" y="2"/>
                                        </a:lnTo>
                                        <a:lnTo>
                                          <a:pt x="60" y="10"/>
                                        </a:lnTo>
                                        <a:lnTo>
                                          <a:pt x="67" y="21"/>
                                        </a:lnTo>
                                        <a:lnTo>
                                          <a:pt x="70" y="35"/>
                                        </a:lnTo>
                                        <a:lnTo>
                                          <a:pt x="67" y="48"/>
                                        </a:lnTo>
                                        <a:lnTo>
                                          <a:pt x="60" y="60"/>
                                        </a:lnTo>
                                        <a:lnTo>
                                          <a:pt x="49" y="67"/>
                                        </a:lnTo>
                                        <a:lnTo>
                                          <a:pt x="35" y="70"/>
                                        </a:lnTo>
                                        <a:lnTo>
                                          <a:pt x="21" y="67"/>
                                        </a:lnTo>
                                        <a:lnTo>
                                          <a:pt x="10" y="60"/>
                                        </a:lnTo>
                                        <a:lnTo>
                                          <a:pt x="3" y="48"/>
                                        </a:lnTo>
                                        <a:lnTo>
                                          <a:pt x="0" y="35"/>
                                        </a:lnTo>
                                        <a:lnTo>
                                          <a:pt x="3" y="21"/>
                                        </a:lnTo>
                                        <a:lnTo>
                                          <a:pt x="10" y="10"/>
                                        </a:lnTo>
                                        <a:lnTo>
                                          <a:pt x="21" y="2"/>
                                        </a:lnTo>
                                        <a:lnTo>
                                          <a:pt x="3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0" name="Forma livre 20"/>
                                <wps:cNvSpPr/>
                                <wps:spPr>
                                  <a:xfrm>
                                    <a:off x="49" y="51"/>
                                    <a:ext cx="72" cy="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1362" h="1356" extrusionOk="0">
                                        <a:moveTo>
                                          <a:pt x="342" y="68"/>
                                        </a:moveTo>
                                        <a:lnTo>
                                          <a:pt x="400" y="128"/>
                                        </a:lnTo>
                                        <a:lnTo>
                                          <a:pt x="424" y="155"/>
                                        </a:lnTo>
                                        <a:lnTo>
                                          <a:pt x="444" y="181"/>
                                        </a:lnTo>
                                        <a:lnTo>
                                          <a:pt x="457" y="205"/>
                                        </a:lnTo>
                                        <a:lnTo>
                                          <a:pt x="465" y="229"/>
                                        </a:lnTo>
                                        <a:lnTo>
                                          <a:pt x="468" y="252"/>
                                        </a:lnTo>
                                        <a:lnTo>
                                          <a:pt x="467" y="274"/>
                                        </a:lnTo>
                                        <a:lnTo>
                                          <a:pt x="461" y="296"/>
                                        </a:lnTo>
                                        <a:lnTo>
                                          <a:pt x="450" y="319"/>
                                        </a:lnTo>
                                        <a:lnTo>
                                          <a:pt x="435" y="341"/>
                                        </a:lnTo>
                                        <a:lnTo>
                                          <a:pt x="417" y="366"/>
                                        </a:lnTo>
                                        <a:lnTo>
                                          <a:pt x="395" y="390"/>
                                        </a:lnTo>
                                        <a:lnTo>
                                          <a:pt x="370" y="416"/>
                                        </a:lnTo>
                                        <a:lnTo>
                                          <a:pt x="342" y="439"/>
                                        </a:lnTo>
                                        <a:lnTo>
                                          <a:pt x="314" y="456"/>
                                        </a:lnTo>
                                        <a:lnTo>
                                          <a:pt x="285" y="466"/>
                                        </a:lnTo>
                                        <a:lnTo>
                                          <a:pt x="256" y="470"/>
                                        </a:lnTo>
                                        <a:lnTo>
                                          <a:pt x="232" y="467"/>
                                        </a:lnTo>
                                        <a:lnTo>
                                          <a:pt x="209" y="461"/>
                                        </a:lnTo>
                                        <a:lnTo>
                                          <a:pt x="188" y="452"/>
                                        </a:lnTo>
                                        <a:lnTo>
                                          <a:pt x="169" y="441"/>
                                        </a:lnTo>
                                        <a:lnTo>
                                          <a:pt x="151" y="429"/>
                                        </a:lnTo>
                                        <a:lnTo>
                                          <a:pt x="136" y="416"/>
                                        </a:lnTo>
                                        <a:lnTo>
                                          <a:pt x="122" y="403"/>
                                        </a:lnTo>
                                        <a:lnTo>
                                          <a:pt x="70" y="352"/>
                                        </a:lnTo>
                                        <a:lnTo>
                                          <a:pt x="76" y="383"/>
                                        </a:lnTo>
                                        <a:lnTo>
                                          <a:pt x="87" y="413"/>
                                        </a:lnTo>
                                        <a:lnTo>
                                          <a:pt x="101" y="442"/>
                                        </a:lnTo>
                                        <a:lnTo>
                                          <a:pt x="121" y="471"/>
                                        </a:lnTo>
                                        <a:lnTo>
                                          <a:pt x="144" y="496"/>
                                        </a:lnTo>
                                        <a:lnTo>
                                          <a:pt x="170" y="517"/>
                                        </a:lnTo>
                                        <a:lnTo>
                                          <a:pt x="198" y="534"/>
                                        </a:lnTo>
                                        <a:lnTo>
                                          <a:pt x="228" y="545"/>
                                        </a:lnTo>
                                        <a:lnTo>
                                          <a:pt x="259" y="552"/>
                                        </a:lnTo>
                                        <a:lnTo>
                                          <a:pt x="301" y="558"/>
                                        </a:lnTo>
                                        <a:lnTo>
                                          <a:pt x="341" y="569"/>
                                        </a:lnTo>
                                        <a:lnTo>
                                          <a:pt x="379" y="583"/>
                                        </a:lnTo>
                                        <a:lnTo>
                                          <a:pt x="415" y="601"/>
                                        </a:lnTo>
                                        <a:lnTo>
                                          <a:pt x="450" y="624"/>
                                        </a:lnTo>
                                        <a:lnTo>
                                          <a:pt x="484" y="650"/>
                                        </a:lnTo>
                                        <a:lnTo>
                                          <a:pt x="517" y="681"/>
                                        </a:lnTo>
                                        <a:lnTo>
                                          <a:pt x="685" y="852"/>
                                        </a:lnTo>
                                        <a:lnTo>
                                          <a:pt x="855" y="1022"/>
                                        </a:lnTo>
                                        <a:lnTo>
                                          <a:pt x="1026" y="1189"/>
                                        </a:lnTo>
                                        <a:lnTo>
                                          <a:pt x="1068" y="1230"/>
                                        </a:lnTo>
                                        <a:lnTo>
                                          <a:pt x="1091" y="1251"/>
                                        </a:lnTo>
                                        <a:lnTo>
                                          <a:pt x="1113" y="1267"/>
                                        </a:lnTo>
                                        <a:lnTo>
                                          <a:pt x="1135" y="1279"/>
                                        </a:lnTo>
                                        <a:lnTo>
                                          <a:pt x="1155" y="1286"/>
                                        </a:lnTo>
                                        <a:lnTo>
                                          <a:pt x="1175" y="1288"/>
                                        </a:lnTo>
                                        <a:lnTo>
                                          <a:pt x="1198" y="1285"/>
                                        </a:lnTo>
                                        <a:lnTo>
                                          <a:pt x="1221" y="1276"/>
                                        </a:lnTo>
                                        <a:lnTo>
                                          <a:pt x="1245" y="1260"/>
                                        </a:lnTo>
                                        <a:lnTo>
                                          <a:pt x="1258" y="1249"/>
                                        </a:lnTo>
                                        <a:lnTo>
                                          <a:pt x="1271" y="1235"/>
                                        </a:lnTo>
                                        <a:lnTo>
                                          <a:pt x="1282" y="1219"/>
                                        </a:lnTo>
                                        <a:lnTo>
                                          <a:pt x="1290" y="1201"/>
                                        </a:lnTo>
                                        <a:lnTo>
                                          <a:pt x="1294" y="1180"/>
                                        </a:lnTo>
                                        <a:lnTo>
                                          <a:pt x="1292" y="1156"/>
                                        </a:lnTo>
                                        <a:lnTo>
                                          <a:pt x="1284" y="1131"/>
                                        </a:lnTo>
                                        <a:lnTo>
                                          <a:pt x="1270" y="1106"/>
                                        </a:lnTo>
                                        <a:lnTo>
                                          <a:pt x="1249" y="1082"/>
                                        </a:lnTo>
                                        <a:lnTo>
                                          <a:pt x="1108" y="939"/>
                                        </a:lnTo>
                                        <a:lnTo>
                                          <a:pt x="965" y="796"/>
                                        </a:lnTo>
                                        <a:lnTo>
                                          <a:pt x="804" y="635"/>
                                        </a:lnTo>
                                        <a:lnTo>
                                          <a:pt x="645" y="473"/>
                                        </a:lnTo>
                                        <a:lnTo>
                                          <a:pt x="627" y="453"/>
                                        </a:lnTo>
                                        <a:lnTo>
                                          <a:pt x="609" y="428"/>
                                        </a:lnTo>
                                        <a:lnTo>
                                          <a:pt x="593" y="400"/>
                                        </a:lnTo>
                                        <a:lnTo>
                                          <a:pt x="579" y="369"/>
                                        </a:lnTo>
                                        <a:lnTo>
                                          <a:pt x="570" y="334"/>
                                        </a:lnTo>
                                        <a:lnTo>
                                          <a:pt x="566" y="300"/>
                                        </a:lnTo>
                                        <a:lnTo>
                                          <a:pt x="562" y="263"/>
                                        </a:lnTo>
                                        <a:lnTo>
                                          <a:pt x="553" y="228"/>
                                        </a:lnTo>
                                        <a:lnTo>
                                          <a:pt x="540" y="195"/>
                                        </a:lnTo>
                                        <a:lnTo>
                                          <a:pt x="522" y="165"/>
                                        </a:lnTo>
                                        <a:lnTo>
                                          <a:pt x="500" y="139"/>
                                        </a:lnTo>
                                        <a:lnTo>
                                          <a:pt x="474" y="116"/>
                                        </a:lnTo>
                                        <a:lnTo>
                                          <a:pt x="445" y="97"/>
                                        </a:lnTo>
                                        <a:lnTo>
                                          <a:pt x="412" y="83"/>
                                        </a:lnTo>
                                        <a:lnTo>
                                          <a:pt x="378" y="73"/>
                                        </a:lnTo>
                                        <a:lnTo>
                                          <a:pt x="342" y="68"/>
                                        </a:lnTo>
                                        <a:close/>
                                        <a:moveTo>
                                          <a:pt x="327" y="0"/>
                                        </a:moveTo>
                                        <a:lnTo>
                                          <a:pt x="368" y="3"/>
                                        </a:lnTo>
                                        <a:lnTo>
                                          <a:pt x="407" y="10"/>
                                        </a:lnTo>
                                        <a:lnTo>
                                          <a:pt x="445" y="22"/>
                                        </a:lnTo>
                                        <a:lnTo>
                                          <a:pt x="480" y="39"/>
                                        </a:lnTo>
                                        <a:lnTo>
                                          <a:pt x="512" y="60"/>
                                        </a:lnTo>
                                        <a:lnTo>
                                          <a:pt x="541" y="84"/>
                                        </a:lnTo>
                                        <a:lnTo>
                                          <a:pt x="567" y="112"/>
                                        </a:lnTo>
                                        <a:lnTo>
                                          <a:pt x="589" y="144"/>
                                        </a:lnTo>
                                        <a:lnTo>
                                          <a:pt x="607" y="179"/>
                                        </a:lnTo>
                                        <a:lnTo>
                                          <a:pt x="620" y="216"/>
                                        </a:lnTo>
                                        <a:lnTo>
                                          <a:pt x="629" y="256"/>
                                        </a:lnTo>
                                        <a:lnTo>
                                          <a:pt x="633" y="298"/>
                                        </a:lnTo>
                                        <a:lnTo>
                                          <a:pt x="636" y="321"/>
                                        </a:lnTo>
                                        <a:lnTo>
                                          <a:pt x="642" y="343"/>
                                        </a:lnTo>
                                        <a:lnTo>
                                          <a:pt x="652" y="367"/>
                                        </a:lnTo>
                                        <a:lnTo>
                                          <a:pt x="664" y="389"/>
                                        </a:lnTo>
                                        <a:lnTo>
                                          <a:pt x="678" y="409"/>
                                        </a:lnTo>
                                        <a:lnTo>
                                          <a:pt x="693" y="426"/>
                                        </a:lnTo>
                                        <a:lnTo>
                                          <a:pt x="894" y="629"/>
                                        </a:lnTo>
                                        <a:lnTo>
                                          <a:pt x="1097" y="831"/>
                                        </a:lnTo>
                                        <a:lnTo>
                                          <a:pt x="1298" y="1035"/>
                                        </a:lnTo>
                                        <a:lnTo>
                                          <a:pt x="1322" y="1063"/>
                                        </a:lnTo>
                                        <a:lnTo>
                                          <a:pt x="1341" y="1092"/>
                                        </a:lnTo>
                                        <a:lnTo>
                                          <a:pt x="1353" y="1122"/>
                                        </a:lnTo>
                                        <a:lnTo>
                                          <a:pt x="1360" y="1152"/>
                                        </a:lnTo>
                                        <a:lnTo>
                                          <a:pt x="1362" y="1182"/>
                                        </a:lnTo>
                                        <a:lnTo>
                                          <a:pt x="1357" y="1211"/>
                                        </a:lnTo>
                                        <a:lnTo>
                                          <a:pt x="1348" y="1239"/>
                                        </a:lnTo>
                                        <a:lnTo>
                                          <a:pt x="1332" y="1265"/>
                                        </a:lnTo>
                                        <a:lnTo>
                                          <a:pt x="1312" y="1291"/>
                                        </a:lnTo>
                                        <a:lnTo>
                                          <a:pt x="1286" y="1314"/>
                                        </a:lnTo>
                                        <a:lnTo>
                                          <a:pt x="1259" y="1332"/>
                                        </a:lnTo>
                                        <a:lnTo>
                                          <a:pt x="1231" y="1345"/>
                                        </a:lnTo>
                                        <a:lnTo>
                                          <a:pt x="1203" y="1353"/>
                                        </a:lnTo>
                                        <a:lnTo>
                                          <a:pt x="1175" y="1356"/>
                                        </a:lnTo>
                                        <a:lnTo>
                                          <a:pt x="1145" y="1353"/>
                                        </a:lnTo>
                                        <a:lnTo>
                                          <a:pt x="1114" y="1343"/>
                                        </a:lnTo>
                                        <a:lnTo>
                                          <a:pt x="1083" y="1328"/>
                                        </a:lnTo>
                                        <a:lnTo>
                                          <a:pt x="1052" y="1306"/>
                                        </a:lnTo>
                                        <a:lnTo>
                                          <a:pt x="1020" y="1278"/>
                                        </a:lnTo>
                                        <a:lnTo>
                                          <a:pt x="835" y="1097"/>
                                        </a:lnTo>
                                        <a:lnTo>
                                          <a:pt x="651" y="914"/>
                                        </a:lnTo>
                                        <a:lnTo>
                                          <a:pt x="468" y="729"/>
                                        </a:lnTo>
                                        <a:lnTo>
                                          <a:pt x="442" y="703"/>
                                        </a:lnTo>
                                        <a:lnTo>
                                          <a:pt x="413" y="681"/>
                                        </a:lnTo>
                                        <a:lnTo>
                                          <a:pt x="385" y="662"/>
                                        </a:lnTo>
                                        <a:lnTo>
                                          <a:pt x="355" y="646"/>
                                        </a:lnTo>
                                        <a:lnTo>
                                          <a:pt x="323" y="634"/>
                                        </a:lnTo>
                                        <a:lnTo>
                                          <a:pt x="289" y="625"/>
                                        </a:lnTo>
                                        <a:lnTo>
                                          <a:pt x="252" y="619"/>
                                        </a:lnTo>
                                        <a:lnTo>
                                          <a:pt x="214" y="611"/>
                                        </a:lnTo>
                                        <a:lnTo>
                                          <a:pt x="178" y="599"/>
                                        </a:lnTo>
                                        <a:lnTo>
                                          <a:pt x="145" y="581"/>
                                        </a:lnTo>
                                        <a:lnTo>
                                          <a:pt x="114" y="560"/>
                                        </a:lnTo>
                                        <a:lnTo>
                                          <a:pt x="86" y="534"/>
                                        </a:lnTo>
                                        <a:lnTo>
                                          <a:pt x="62" y="505"/>
                                        </a:lnTo>
                                        <a:lnTo>
                                          <a:pt x="41" y="474"/>
                                        </a:lnTo>
                                        <a:lnTo>
                                          <a:pt x="24" y="440"/>
                                        </a:lnTo>
                                        <a:lnTo>
                                          <a:pt x="12" y="404"/>
                                        </a:lnTo>
                                        <a:lnTo>
                                          <a:pt x="4" y="366"/>
                                        </a:lnTo>
                                        <a:lnTo>
                                          <a:pt x="0" y="327"/>
                                        </a:lnTo>
                                        <a:lnTo>
                                          <a:pt x="2" y="289"/>
                                        </a:lnTo>
                                        <a:lnTo>
                                          <a:pt x="9" y="250"/>
                                        </a:lnTo>
                                        <a:lnTo>
                                          <a:pt x="22" y="212"/>
                                        </a:lnTo>
                                        <a:lnTo>
                                          <a:pt x="72" y="260"/>
                                        </a:lnTo>
                                        <a:lnTo>
                                          <a:pt x="121" y="307"/>
                                        </a:lnTo>
                                        <a:lnTo>
                                          <a:pt x="169" y="353"/>
                                        </a:lnTo>
                                        <a:lnTo>
                                          <a:pt x="188" y="371"/>
                                        </a:lnTo>
                                        <a:lnTo>
                                          <a:pt x="206" y="385"/>
                                        </a:lnTo>
                                        <a:lnTo>
                                          <a:pt x="223" y="394"/>
                                        </a:lnTo>
                                        <a:lnTo>
                                          <a:pt x="240" y="400"/>
                                        </a:lnTo>
                                        <a:lnTo>
                                          <a:pt x="256" y="402"/>
                                        </a:lnTo>
                                        <a:lnTo>
                                          <a:pt x="272" y="400"/>
                                        </a:lnTo>
                                        <a:lnTo>
                                          <a:pt x="289" y="393"/>
                                        </a:lnTo>
                                        <a:lnTo>
                                          <a:pt x="306" y="383"/>
                                        </a:lnTo>
                                        <a:lnTo>
                                          <a:pt x="323" y="368"/>
                                        </a:lnTo>
                                        <a:lnTo>
                                          <a:pt x="345" y="344"/>
                                        </a:lnTo>
                                        <a:lnTo>
                                          <a:pt x="363" y="325"/>
                                        </a:lnTo>
                                        <a:lnTo>
                                          <a:pt x="378" y="307"/>
                                        </a:lnTo>
                                        <a:lnTo>
                                          <a:pt x="389" y="291"/>
                                        </a:lnTo>
                                        <a:lnTo>
                                          <a:pt x="396" y="276"/>
                                        </a:lnTo>
                                        <a:lnTo>
                                          <a:pt x="400" y="263"/>
                                        </a:lnTo>
                                        <a:lnTo>
                                          <a:pt x="400" y="249"/>
                                        </a:lnTo>
                                        <a:lnTo>
                                          <a:pt x="397" y="236"/>
                                        </a:lnTo>
                                        <a:lnTo>
                                          <a:pt x="391" y="222"/>
                                        </a:lnTo>
                                        <a:lnTo>
                                          <a:pt x="381" y="208"/>
                                        </a:lnTo>
                                        <a:lnTo>
                                          <a:pt x="368" y="192"/>
                                        </a:lnTo>
                                        <a:lnTo>
                                          <a:pt x="352" y="175"/>
                                        </a:lnTo>
                                        <a:lnTo>
                                          <a:pt x="303" y="125"/>
                                        </a:lnTo>
                                        <a:lnTo>
                                          <a:pt x="254" y="75"/>
                                        </a:lnTo>
                                        <a:lnTo>
                                          <a:pt x="204" y="23"/>
                                        </a:lnTo>
                                        <a:lnTo>
                                          <a:pt x="246" y="10"/>
                                        </a:lnTo>
                                        <a:lnTo>
                                          <a:pt x="287" y="3"/>
                                        </a:lnTo>
                                        <a:lnTo>
                                          <a:pt x="32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" name="Forma livre 21"/>
                                <wps:cNvSpPr/>
                                <wps:spPr>
                                  <a:xfrm>
                                    <a:off x="89" y="49"/>
                                    <a:ext cx="34" cy="34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640" h="662" extrusionOk="0">
                                        <a:moveTo>
                                          <a:pt x="451" y="0"/>
                                        </a:moveTo>
                                        <a:lnTo>
                                          <a:pt x="480" y="3"/>
                                        </a:lnTo>
                                        <a:lnTo>
                                          <a:pt x="508" y="10"/>
                                        </a:lnTo>
                                        <a:lnTo>
                                          <a:pt x="536" y="22"/>
                                        </a:lnTo>
                                        <a:lnTo>
                                          <a:pt x="562" y="38"/>
                                        </a:lnTo>
                                        <a:lnTo>
                                          <a:pt x="586" y="58"/>
                                        </a:lnTo>
                                        <a:lnTo>
                                          <a:pt x="606" y="80"/>
                                        </a:lnTo>
                                        <a:lnTo>
                                          <a:pt x="621" y="104"/>
                                        </a:lnTo>
                                        <a:lnTo>
                                          <a:pt x="631" y="129"/>
                                        </a:lnTo>
                                        <a:lnTo>
                                          <a:pt x="638" y="156"/>
                                        </a:lnTo>
                                        <a:lnTo>
                                          <a:pt x="640" y="183"/>
                                        </a:lnTo>
                                        <a:lnTo>
                                          <a:pt x="638" y="211"/>
                                        </a:lnTo>
                                        <a:lnTo>
                                          <a:pt x="632" y="239"/>
                                        </a:lnTo>
                                        <a:lnTo>
                                          <a:pt x="622" y="266"/>
                                        </a:lnTo>
                                        <a:lnTo>
                                          <a:pt x="607" y="291"/>
                                        </a:lnTo>
                                        <a:lnTo>
                                          <a:pt x="588" y="316"/>
                                        </a:lnTo>
                                        <a:lnTo>
                                          <a:pt x="576" y="329"/>
                                        </a:lnTo>
                                        <a:lnTo>
                                          <a:pt x="561" y="344"/>
                                        </a:lnTo>
                                        <a:lnTo>
                                          <a:pt x="545" y="361"/>
                                        </a:lnTo>
                                        <a:lnTo>
                                          <a:pt x="526" y="380"/>
                                        </a:lnTo>
                                        <a:lnTo>
                                          <a:pt x="506" y="401"/>
                                        </a:lnTo>
                                        <a:lnTo>
                                          <a:pt x="485" y="422"/>
                                        </a:lnTo>
                                        <a:lnTo>
                                          <a:pt x="463" y="444"/>
                                        </a:lnTo>
                                        <a:lnTo>
                                          <a:pt x="441" y="466"/>
                                        </a:lnTo>
                                        <a:lnTo>
                                          <a:pt x="418" y="488"/>
                                        </a:lnTo>
                                        <a:lnTo>
                                          <a:pt x="395" y="510"/>
                                        </a:lnTo>
                                        <a:lnTo>
                                          <a:pt x="373" y="532"/>
                                        </a:lnTo>
                                        <a:lnTo>
                                          <a:pt x="351" y="553"/>
                                        </a:lnTo>
                                        <a:lnTo>
                                          <a:pt x="330" y="573"/>
                                        </a:lnTo>
                                        <a:lnTo>
                                          <a:pt x="311" y="591"/>
                                        </a:lnTo>
                                        <a:lnTo>
                                          <a:pt x="293" y="608"/>
                                        </a:lnTo>
                                        <a:lnTo>
                                          <a:pt x="277" y="624"/>
                                        </a:lnTo>
                                        <a:lnTo>
                                          <a:pt x="263" y="637"/>
                                        </a:lnTo>
                                        <a:lnTo>
                                          <a:pt x="252" y="647"/>
                                        </a:lnTo>
                                        <a:lnTo>
                                          <a:pt x="244" y="655"/>
                                        </a:lnTo>
                                        <a:lnTo>
                                          <a:pt x="239" y="660"/>
                                        </a:lnTo>
                                        <a:lnTo>
                                          <a:pt x="237" y="662"/>
                                        </a:lnTo>
                                        <a:lnTo>
                                          <a:pt x="182" y="610"/>
                                        </a:lnTo>
                                        <a:lnTo>
                                          <a:pt x="183" y="609"/>
                                        </a:lnTo>
                                        <a:lnTo>
                                          <a:pt x="189" y="604"/>
                                        </a:lnTo>
                                        <a:lnTo>
                                          <a:pt x="197" y="596"/>
                                        </a:lnTo>
                                        <a:lnTo>
                                          <a:pt x="208" y="585"/>
                                        </a:lnTo>
                                        <a:lnTo>
                                          <a:pt x="222" y="572"/>
                                        </a:lnTo>
                                        <a:lnTo>
                                          <a:pt x="239" y="557"/>
                                        </a:lnTo>
                                        <a:lnTo>
                                          <a:pt x="256" y="540"/>
                                        </a:lnTo>
                                        <a:lnTo>
                                          <a:pt x="276" y="521"/>
                                        </a:lnTo>
                                        <a:lnTo>
                                          <a:pt x="296" y="501"/>
                                        </a:lnTo>
                                        <a:lnTo>
                                          <a:pt x="318" y="481"/>
                                        </a:lnTo>
                                        <a:lnTo>
                                          <a:pt x="340" y="459"/>
                                        </a:lnTo>
                                        <a:lnTo>
                                          <a:pt x="363" y="437"/>
                                        </a:lnTo>
                                        <a:lnTo>
                                          <a:pt x="386" y="415"/>
                                        </a:lnTo>
                                        <a:lnTo>
                                          <a:pt x="408" y="392"/>
                                        </a:lnTo>
                                        <a:lnTo>
                                          <a:pt x="430" y="370"/>
                                        </a:lnTo>
                                        <a:lnTo>
                                          <a:pt x="451" y="349"/>
                                        </a:lnTo>
                                        <a:lnTo>
                                          <a:pt x="471" y="330"/>
                                        </a:lnTo>
                                        <a:lnTo>
                                          <a:pt x="489" y="311"/>
                                        </a:lnTo>
                                        <a:lnTo>
                                          <a:pt x="506" y="294"/>
                                        </a:lnTo>
                                        <a:lnTo>
                                          <a:pt x="520" y="279"/>
                                        </a:lnTo>
                                        <a:lnTo>
                                          <a:pt x="532" y="265"/>
                                        </a:lnTo>
                                        <a:lnTo>
                                          <a:pt x="549" y="244"/>
                                        </a:lnTo>
                                        <a:lnTo>
                                          <a:pt x="560" y="221"/>
                                        </a:lnTo>
                                        <a:lnTo>
                                          <a:pt x="565" y="198"/>
                                        </a:lnTo>
                                        <a:lnTo>
                                          <a:pt x="565" y="174"/>
                                        </a:lnTo>
                                        <a:lnTo>
                                          <a:pt x="560" y="152"/>
                                        </a:lnTo>
                                        <a:lnTo>
                                          <a:pt x="550" y="131"/>
                                        </a:lnTo>
                                        <a:lnTo>
                                          <a:pt x="534" y="112"/>
                                        </a:lnTo>
                                        <a:lnTo>
                                          <a:pt x="519" y="99"/>
                                        </a:lnTo>
                                        <a:lnTo>
                                          <a:pt x="503" y="89"/>
                                        </a:lnTo>
                                        <a:lnTo>
                                          <a:pt x="485" y="81"/>
                                        </a:lnTo>
                                        <a:lnTo>
                                          <a:pt x="466" y="76"/>
                                        </a:lnTo>
                                        <a:lnTo>
                                          <a:pt x="447" y="74"/>
                                        </a:lnTo>
                                        <a:lnTo>
                                          <a:pt x="428" y="75"/>
                                        </a:lnTo>
                                        <a:lnTo>
                                          <a:pt x="409" y="81"/>
                                        </a:lnTo>
                                        <a:lnTo>
                                          <a:pt x="391" y="90"/>
                                        </a:lnTo>
                                        <a:lnTo>
                                          <a:pt x="374" y="104"/>
                                        </a:lnTo>
                                        <a:lnTo>
                                          <a:pt x="360" y="119"/>
                                        </a:lnTo>
                                        <a:lnTo>
                                          <a:pt x="343" y="137"/>
                                        </a:lnTo>
                                        <a:lnTo>
                                          <a:pt x="325" y="158"/>
                                        </a:lnTo>
                                        <a:lnTo>
                                          <a:pt x="305" y="181"/>
                                        </a:lnTo>
                                        <a:lnTo>
                                          <a:pt x="284" y="206"/>
                                        </a:lnTo>
                                        <a:lnTo>
                                          <a:pt x="262" y="233"/>
                                        </a:lnTo>
                                        <a:lnTo>
                                          <a:pt x="239" y="260"/>
                                        </a:lnTo>
                                        <a:lnTo>
                                          <a:pt x="216" y="288"/>
                                        </a:lnTo>
                                        <a:lnTo>
                                          <a:pt x="193" y="315"/>
                                        </a:lnTo>
                                        <a:lnTo>
                                          <a:pt x="171" y="342"/>
                                        </a:lnTo>
                                        <a:lnTo>
                                          <a:pt x="150" y="369"/>
                                        </a:lnTo>
                                        <a:lnTo>
                                          <a:pt x="130" y="393"/>
                                        </a:lnTo>
                                        <a:lnTo>
                                          <a:pt x="112" y="417"/>
                                        </a:lnTo>
                                        <a:lnTo>
                                          <a:pt x="96" y="437"/>
                                        </a:lnTo>
                                        <a:lnTo>
                                          <a:pt x="82" y="454"/>
                                        </a:lnTo>
                                        <a:lnTo>
                                          <a:pt x="70" y="468"/>
                                        </a:lnTo>
                                        <a:lnTo>
                                          <a:pt x="61" y="478"/>
                                        </a:lnTo>
                                        <a:lnTo>
                                          <a:pt x="0" y="424"/>
                                        </a:lnTo>
                                        <a:lnTo>
                                          <a:pt x="7" y="416"/>
                                        </a:lnTo>
                                        <a:lnTo>
                                          <a:pt x="17" y="404"/>
                                        </a:lnTo>
                                        <a:lnTo>
                                          <a:pt x="30" y="388"/>
                                        </a:lnTo>
                                        <a:lnTo>
                                          <a:pt x="45" y="370"/>
                                        </a:lnTo>
                                        <a:lnTo>
                                          <a:pt x="61" y="350"/>
                                        </a:lnTo>
                                        <a:lnTo>
                                          <a:pt x="80" y="328"/>
                                        </a:lnTo>
                                        <a:lnTo>
                                          <a:pt x="100" y="305"/>
                                        </a:lnTo>
                                        <a:lnTo>
                                          <a:pt x="120" y="280"/>
                                        </a:lnTo>
                                        <a:lnTo>
                                          <a:pt x="142" y="254"/>
                                        </a:lnTo>
                                        <a:lnTo>
                                          <a:pt x="164" y="228"/>
                                        </a:lnTo>
                                        <a:lnTo>
                                          <a:pt x="186" y="201"/>
                                        </a:lnTo>
                                        <a:lnTo>
                                          <a:pt x="208" y="176"/>
                                        </a:lnTo>
                                        <a:lnTo>
                                          <a:pt x="230" y="151"/>
                                        </a:lnTo>
                                        <a:lnTo>
                                          <a:pt x="252" y="127"/>
                                        </a:lnTo>
                                        <a:lnTo>
                                          <a:pt x="271" y="104"/>
                                        </a:lnTo>
                                        <a:lnTo>
                                          <a:pt x="290" y="84"/>
                                        </a:lnTo>
                                        <a:lnTo>
                                          <a:pt x="307" y="66"/>
                                        </a:lnTo>
                                        <a:lnTo>
                                          <a:pt x="321" y="51"/>
                                        </a:lnTo>
                                        <a:lnTo>
                                          <a:pt x="344" y="32"/>
                                        </a:lnTo>
                                        <a:lnTo>
                                          <a:pt x="369" y="17"/>
                                        </a:lnTo>
                                        <a:lnTo>
                                          <a:pt x="395" y="7"/>
                                        </a:lnTo>
                                        <a:lnTo>
                                          <a:pt x="423" y="1"/>
                                        </a:lnTo>
                                        <a:lnTo>
                                          <a:pt x="45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2" name="Forma livre 22"/>
                                <wps:cNvSpPr/>
                                <wps:spPr>
                                  <a:xfrm>
                                    <a:off x="52" y="93"/>
                                    <a:ext cx="30" cy="32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78" h="601" extrusionOk="0">
                                        <a:moveTo>
                                          <a:pt x="366" y="0"/>
                                        </a:moveTo>
                                        <a:lnTo>
                                          <a:pt x="424" y="58"/>
                                        </a:lnTo>
                                        <a:lnTo>
                                          <a:pt x="232" y="281"/>
                                        </a:lnTo>
                                        <a:lnTo>
                                          <a:pt x="222" y="284"/>
                                        </a:lnTo>
                                        <a:lnTo>
                                          <a:pt x="201" y="293"/>
                                        </a:lnTo>
                                        <a:lnTo>
                                          <a:pt x="182" y="307"/>
                                        </a:lnTo>
                                        <a:lnTo>
                                          <a:pt x="164" y="325"/>
                                        </a:lnTo>
                                        <a:lnTo>
                                          <a:pt x="147" y="346"/>
                                        </a:lnTo>
                                        <a:lnTo>
                                          <a:pt x="132" y="369"/>
                                        </a:lnTo>
                                        <a:lnTo>
                                          <a:pt x="119" y="394"/>
                                        </a:lnTo>
                                        <a:lnTo>
                                          <a:pt x="106" y="420"/>
                                        </a:lnTo>
                                        <a:lnTo>
                                          <a:pt x="96" y="446"/>
                                        </a:lnTo>
                                        <a:lnTo>
                                          <a:pt x="87" y="471"/>
                                        </a:lnTo>
                                        <a:lnTo>
                                          <a:pt x="79" y="494"/>
                                        </a:lnTo>
                                        <a:lnTo>
                                          <a:pt x="73" y="515"/>
                                        </a:lnTo>
                                        <a:lnTo>
                                          <a:pt x="69" y="533"/>
                                        </a:lnTo>
                                        <a:lnTo>
                                          <a:pt x="77" y="533"/>
                                        </a:lnTo>
                                        <a:lnTo>
                                          <a:pt x="103" y="523"/>
                                        </a:lnTo>
                                        <a:lnTo>
                                          <a:pt x="132" y="511"/>
                                        </a:lnTo>
                                        <a:lnTo>
                                          <a:pt x="161" y="497"/>
                                        </a:lnTo>
                                        <a:lnTo>
                                          <a:pt x="191" y="481"/>
                                        </a:lnTo>
                                        <a:lnTo>
                                          <a:pt x="219" y="463"/>
                                        </a:lnTo>
                                        <a:lnTo>
                                          <a:pt x="245" y="445"/>
                                        </a:lnTo>
                                        <a:lnTo>
                                          <a:pt x="268" y="425"/>
                                        </a:lnTo>
                                        <a:lnTo>
                                          <a:pt x="286" y="405"/>
                                        </a:lnTo>
                                        <a:lnTo>
                                          <a:pt x="298" y="384"/>
                                        </a:lnTo>
                                        <a:lnTo>
                                          <a:pt x="304" y="363"/>
                                        </a:lnTo>
                                        <a:lnTo>
                                          <a:pt x="306" y="349"/>
                                        </a:lnTo>
                                        <a:lnTo>
                                          <a:pt x="519" y="146"/>
                                        </a:lnTo>
                                        <a:lnTo>
                                          <a:pt x="578" y="206"/>
                                        </a:lnTo>
                                        <a:lnTo>
                                          <a:pt x="376" y="387"/>
                                        </a:lnTo>
                                        <a:lnTo>
                                          <a:pt x="367" y="415"/>
                                        </a:lnTo>
                                        <a:lnTo>
                                          <a:pt x="353" y="440"/>
                                        </a:lnTo>
                                        <a:lnTo>
                                          <a:pt x="335" y="464"/>
                                        </a:lnTo>
                                        <a:lnTo>
                                          <a:pt x="314" y="485"/>
                                        </a:lnTo>
                                        <a:lnTo>
                                          <a:pt x="290" y="505"/>
                                        </a:lnTo>
                                        <a:lnTo>
                                          <a:pt x="266" y="523"/>
                                        </a:lnTo>
                                        <a:lnTo>
                                          <a:pt x="241" y="538"/>
                                        </a:lnTo>
                                        <a:lnTo>
                                          <a:pt x="216" y="552"/>
                                        </a:lnTo>
                                        <a:lnTo>
                                          <a:pt x="193" y="563"/>
                                        </a:lnTo>
                                        <a:lnTo>
                                          <a:pt x="172" y="573"/>
                                        </a:lnTo>
                                        <a:lnTo>
                                          <a:pt x="153" y="580"/>
                                        </a:lnTo>
                                        <a:lnTo>
                                          <a:pt x="139" y="586"/>
                                        </a:lnTo>
                                        <a:lnTo>
                                          <a:pt x="129" y="589"/>
                                        </a:lnTo>
                                        <a:lnTo>
                                          <a:pt x="118" y="592"/>
                                        </a:lnTo>
                                        <a:lnTo>
                                          <a:pt x="104" y="595"/>
                                        </a:lnTo>
                                        <a:lnTo>
                                          <a:pt x="88" y="598"/>
                                        </a:lnTo>
                                        <a:lnTo>
                                          <a:pt x="72" y="600"/>
                                        </a:lnTo>
                                        <a:lnTo>
                                          <a:pt x="55" y="601"/>
                                        </a:lnTo>
                                        <a:lnTo>
                                          <a:pt x="40" y="601"/>
                                        </a:lnTo>
                                        <a:lnTo>
                                          <a:pt x="27" y="599"/>
                                        </a:lnTo>
                                        <a:lnTo>
                                          <a:pt x="16" y="595"/>
                                        </a:lnTo>
                                        <a:lnTo>
                                          <a:pt x="10" y="590"/>
                                        </a:lnTo>
                                        <a:lnTo>
                                          <a:pt x="5" y="580"/>
                                        </a:lnTo>
                                        <a:lnTo>
                                          <a:pt x="2" y="566"/>
                                        </a:lnTo>
                                        <a:lnTo>
                                          <a:pt x="1" y="551"/>
                                        </a:lnTo>
                                        <a:lnTo>
                                          <a:pt x="0" y="535"/>
                                        </a:lnTo>
                                        <a:lnTo>
                                          <a:pt x="1" y="520"/>
                                        </a:lnTo>
                                        <a:lnTo>
                                          <a:pt x="2" y="505"/>
                                        </a:lnTo>
                                        <a:lnTo>
                                          <a:pt x="4" y="494"/>
                                        </a:lnTo>
                                        <a:lnTo>
                                          <a:pt x="5" y="486"/>
                                        </a:lnTo>
                                        <a:lnTo>
                                          <a:pt x="5" y="483"/>
                                        </a:lnTo>
                                        <a:lnTo>
                                          <a:pt x="6" y="481"/>
                                        </a:lnTo>
                                        <a:lnTo>
                                          <a:pt x="8" y="473"/>
                                        </a:lnTo>
                                        <a:lnTo>
                                          <a:pt x="12" y="460"/>
                                        </a:lnTo>
                                        <a:lnTo>
                                          <a:pt x="17" y="444"/>
                                        </a:lnTo>
                                        <a:lnTo>
                                          <a:pt x="24" y="425"/>
                                        </a:lnTo>
                                        <a:lnTo>
                                          <a:pt x="33" y="403"/>
                                        </a:lnTo>
                                        <a:lnTo>
                                          <a:pt x="43" y="380"/>
                                        </a:lnTo>
                                        <a:lnTo>
                                          <a:pt x="55" y="356"/>
                                        </a:lnTo>
                                        <a:lnTo>
                                          <a:pt x="69" y="331"/>
                                        </a:lnTo>
                                        <a:lnTo>
                                          <a:pt x="84" y="307"/>
                                        </a:lnTo>
                                        <a:lnTo>
                                          <a:pt x="102" y="284"/>
                                        </a:lnTo>
                                        <a:lnTo>
                                          <a:pt x="121" y="262"/>
                                        </a:lnTo>
                                        <a:lnTo>
                                          <a:pt x="142" y="243"/>
                                        </a:lnTo>
                                        <a:lnTo>
                                          <a:pt x="165" y="228"/>
                                        </a:lnTo>
                                        <a:lnTo>
                                          <a:pt x="189" y="216"/>
                                        </a:lnTo>
                                        <a:lnTo>
                                          <a:pt x="36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7" o:spid="_x0000_s1039" alt="Ícone de habilidades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">
                      <v:group id="Grupo 16" o:spid="_x0000_s1040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rect id="Retângulo 17" o:spid="_x0000_s1041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:rsidR="00DC7CC5" w:rsidRDefault="00DC7CC5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vre 18" o:spid="_x0000_s1042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>
                          <v:path arrowok="t" o:extrusionok="f"/>
                        </v:shape>
                        <v:shape id="Forma livre 19" o:spid="_x0000_s1043" style="position:absolute;left:109;top:111;width:4;height:4;visibility:visible;mso-wrap-style:square;v-text-anchor:middle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" path="m35,l49,2r11,8l67,21r3,14l67,48,60,60,49,67,35,70,21,67,10,60,3,48,,35,3,21,10,10,21,2,35,xe" fillcolor="white [3201]" stroked="f">
                          <v:path arrowok="t" o:extrusionok="f"/>
                        </v:shape>
                        <v:shape id="Forma livre 20" o:spid="_x0000_s1044" style="position:absolute;left:49;top:51;width:72;height:71;visibility:visible;mso-wrap-style:square;v-text-anchor:middle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01]" stroked="f">
                          <v:path arrowok="t" o:extrusionok="f"/>
                        </v:shape>
                        <v:shape id="Forma livre 21" o:spid="_x0000_s1045" style="position:absolute;left:89;top:49;width:34;height:34;visibility:visible;mso-wrap-style:square;v-text-anchor:middle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01]" stroked="f">
                          <v:path arrowok="t" o:extrusionok="f"/>
                        </v:shape>
                        <v:shape id="Forma livre 22" o:spid="_x0000_s1046" style="position:absolute;left:52;top:93;width:30;height:32;visibility:visible;mso-wrap-style:square;v-text-anchor:middle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5" w:type="dxa"/>
          </w:tcPr>
          <w:p w:rsidR="00DC7CC5" w:rsidRDefault="001524C0">
            <w:pPr>
              <w:pStyle w:val="Cabealho1"/>
              <w:outlineLvl w:val="0"/>
            </w:pPr>
            <w:r>
              <w:t>Habilidades</w:t>
            </w:r>
          </w:p>
        </w:tc>
      </w:tr>
    </w:tbl>
    <w:p w:rsidR="00DC7CC5" w:rsidRDefault="00DC7C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3"/>
        <w:tblW w:w="830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150"/>
        <w:gridCol w:w="4156"/>
      </w:tblGrid>
      <w:tr w:rsidR="00DC7CC5">
        <w:tc>
          <w:tcPr>
            <w:tcW w:w="4150" w:type="dxa"/>
          </w:tcPr>
          <w:p w:rsidR="00A86035" w:rsidRDefault="0043028F" w:rsidP="00A860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t xml:space="preserve">Lidar com </w:t>
            </w:r>
            <w:r w:rsidR="00A86035">
              <w:t>prazos e pressão</w:t>
            </w:r>
          </w:p>
          <w:p w:rsidR="00DC7CC5" w:rsidRDefault="0043028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</w:pPr>
            <w:r>
              <w:t>Proatividade</w:t>
            </w:r>
          </w:p>
          <w:p w:rsidR="0043028F" w:rsidRDefault="00A860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</w:pPr>
            <w:r>
              <w:t>Compromisso</w:t>
            </w:r>
          </w:p>
          <w:p w:rsidR="00A86035" w:rsidRDefault="00A860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</w:pPr>
            <w:r>
              <w:t>Flexibilidade</w:t>
            </w:r>
          </w:p>
        </w:tc>
        <w:tc>
          <w:tcPr>
            <w:tcW w:w="4156" w:type="dxa"/>
            <w:tcMar>
              <w:left w:w="576" w:type="dxa"/>
            </w:tcMar>
          </w:tcPr>
          <w:p w:rsidR="00DC7CC5" w:rsidRDefault="001524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35"/>
            </w:pPr>
            <w:r>
              <w:t>PHP e MySQL.</w:t>
            </w:r>
          </w:p>
          <w:p w:rsidR="00DC7CC5" w:rsidRDefault="001524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235"/>
            </w:pPr>
            <w:r>
              <w:t>HTML,CSS,Javascript e Bootstrap</w:t>
            </w:r>
          </w:p>
          <w:p w:rsidR="00DC7CC5" w:rsidRDefault="001524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  <w:ind w:left="235"/>
            </w:pPr>
            <w:r>
              <w:t>C#,Java,SQL Server</w:t>
            </w:r>
            <w:r w:rsidR="00A86035">
              <w:t>,JQuery</w:t>
            </w:r>
            <w:r>
              <w:t>(Conhecedor)</w:t>
            </w:r>
          </w:p>
          <w:p w:rsidR="00DC7CC5" w:rsidRDefault="001524C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  <w:ind w:left="235"/>
            </w:pPr>
            <w:r>
              <w:t>Inglês Avançado</w:t>
            </w:r>
          </w:p>
        </w:tc>
      </w:tr>
    </w:tbl>
    <w:p w:rsidR="00DC7CC5" w:rsidRDefault="00DC7CC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FA662B" w:rsidRDefault="00FA66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FA662B" w:rsidRDefault="00FA66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FA662B" w:rsidRDefault="00FA66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FA662B" w:rsidRDefault="00FA66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FA662B" w:rsidRDefault="00FA66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4"/>
        <w:tblW w:w="9012" w:type="dxa"/>
        <w:tblInd w:w="-7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1"/>
        <w:gridCol w:w="8291"/>
      </w:tblGrid>
      <w:tr w:rsidR="00DC7CC5">
        <w:tc>
          <w:tcPr>
            <w:tcW w:w="721" w:type="dxa"/>
            <w:tcMar>
              <w:right w:w="216" w:type="dxa"/>
            </w:tcMar>
            <w:vAlign w:val="bottom"/>
          </w:tcPr>
          <w:p w:rsidR="00DC7CC5" w:rsidRDefault="001524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"/>
              <w:jc w:val="center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274320" cy="274320"/>
                      <wp:effectExtent l="0" t="0" r="0" b="0"/>
                      <wp:docPr id="66" name="Grupo 66" descr="Ícone de ativida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Pr id="23" name="Grupo 23"/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Pr id="24" name="Retângulo 24"/>
                                <wps:cNvSpPr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C7CC5" w:rsidRDefault="00DC7CC5">
                                      <w:pPr>
                                        <w:spacing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5" name="Forma livre 25"/>
                                <wps:cNvSpPr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3246" h="3246" extrusionOk="0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6" name="Forma livre 26"/>
                                <wps:cNvSpPr/>
                                <wps:spPr>
                                  <a:xfrm>
                                    <a:off x="56" y="80"/>
                                    <a:ext cx="14" cy="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1" h="261" extrusionOk="0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3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3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7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2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2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7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7" name="Forma livre 27"/>
                                <wps:cNvSpPr/>
                                <wps:spPr>
                                  <a:xfrm>
                                    <a:off x="80" y="80"/>
                                    <a:ext cx="14" cy="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2" h="261" extrusionOk="0">
                                        <a:moveTo>
                                          <a:pt x="131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2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9" y="104"/>
                                        </a:lnTo>
                                        <a:lnTo>
                                          <a:pt x="262" y="131"/>
                                        </a:lnTo>
                                        <a:lnTo>
                                          <a:pt x="259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2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1" y="261"/>
                                        </a:lnTo>
                                        <a:lnTo>
                                          <a:pt x="105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9" y="223"/>
                                        </a:lnTo>
                                        <a:lnTo>
                                          <a:pt x="23" y="204"/>
                                        </a:lnTo>
                                        <a:lnTo>
                                          <a:pt x="11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3" y="58"/>
                                        </a:lnTo>
                                        <a:lnTo>
                                          <a:pt x="39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5" y="3"/>
                                        </a:lnTo>
                                        <a:lnTo>
                                          <a:pt x="13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8" name="Forma livre 28"/>
                                <wps:cNvSpPr/>
                                <wps:spPr>
                                  <a:xfrm>
                                    <a:off x="105" y="80"/>
                                    <a:ext cx="14" cy="1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61" h="261" extrusionOk="0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6" o:spid="_x0000_s1047" alt="Ícone de atividades" style="width:21.6pt;height:21.6pt;mso-position-horizontal-relative:char;mso-position-vertical-relative:line" coordorigin="52088,36428" coordsize="274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">
                      <v:group id="Grupo 23" o:spid="_x0000_s1048" style="position:absolute;left:52088;top:36428;width:2743;height:2743" coordsize="171,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rect id="Retângulo 24" o:spid="_x0000_s1049" style="position:absolute;width:150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" filled="f" stroked="f">
                          <v:textbox inset="2.53958mm,2.53958mm,2.53958mm,2.53958mm">
                            <w:txbxContent>
                              <w:p w:rsidR="00DC7CC5" w:rsidRDefault="00DC7CC5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vre 25" o:spid="_x0000_s1050" style="position:absolute;width:171;height:171;visibility:visible;mso-wrap-style:square;v-text-anchor:middle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>
                          <v:path arrowok="t" o:extrusionok="f"/>
                        </v:shape>
                        <v:shape id="Forma livre 26" o:spid="_x0000_s1051" style="position:absolute;left:56;top:80;width:14;height:13;visibility:visible;mso-wrap-style:square;v-text-anchor:middle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01]" stroked="f">
                          <v:path arrowok="t" o:extrusionok="f"/>
                        </v:shape>
                        <v:shape id="Forma livre 27" o:spid="_x0000_s1052" style="position:absolute;left:80;top:80;width:14;height:13;visibility:visible;mso-wrap-style:square;v-text-anchor:middle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" path="m131,r26,3l182,10r22,12l223,38r16,20l251,80r8,24l262,131r-3,26l251,181r-12,23l223,223r-19,16l182,251r-25,8l131,261r-26,-2l80,251,58,239,39,223,23,204,11,181,3,157,,131,3,104,11,80,23,58,39,38,58,22,80,10,105,3,131,xe" fillcolor="white [3201]" stroked="f">
                          <v:path arrowok="t" o:extrusionok="f"/>
                        </v:shape>
                        <v:shape id="Forma livre 28" o:spid="_x0000_s1053" style="position:absolute;left:105;top:80;width:14;height:13;visibility:visible;mso-wrap-style:square;v-text-anchor:middle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" path="m130,r27,3l181,10r23,12l223,38r16,20l251,80r7,24l261,131r-3,26l251,181r-12,23l223,223r-19,16l181,251r-24,8l130,261r-26,-2l80,251,58,239,38,223,22,204,10,181,3,157,,131,3,104,10,80,22,58,38,38,58,22,80,10,104,3,130,xe" fillcolor="white [3201]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1" w:type="dxa"/>
          </w:tcPr>
          <w:p w:rsidR="00DC7CC5" w:rsidRDefault="00897A90">
            <w:pPr>
              <w:pStyle w:val="Cabealho1"/>
              <w:outlineLvl w:val="0"/>
            </w:pPr>
            <w:r>
              <w:t>PROJETOS</w:t>
            </w:r>
          </w:p>
        </w:tc>
      </w:tr>
    </w:tbl>
    <w:p w:rsidR="00897A90" w:rsidRPr="00897A90" w:rsidRDefault="00897A90" w:rsidP="00897A9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35"/>
        <w:rPr>
          <w:sz w:val="28"/>
          <w:szCs w:val="28"/>
          <w:lang w:val="en-US"/>
        </w:rPr>
      </w:pPr>
    </w:p>
    <w:p w:rsidR="00897A90" w:rsidRPr="00897A90" w:rsidRDefault="00897A90" w:rsidP="00897A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35"/>
        <w:rPr>
          <w:sz w:val="28"/>
          <w:szCs w:val="28"/>
          <w:lang w:val="en-US"/>
        </w:rPr>
      </w:pPr>
      <w:proofErr w:type="spellStart"/>
      <w:r w:rsidRPr="00897A90">
        <w:rPr>
          <w:b/>
          <w:color w:val="3D3D3D" w:themeColor="background2" w:themeShade="40"/>
          <w:sz w:val="28"/>
          <w:szCs w:val="28"/>
          <w:lang w:val="en-US"/>
        </w:rPr>
        <w:t>PayPizza</w:t>
      </w:r>
      <w:proofErr w:type="spellEnd"/>
      <w:r w:rsidRPr="00897A90">
        <w:rPr>
          <w:b/>
          <w:color w:val="3D3D3D" w:themeColor="background2" w:themeShade="40"/>
          <w:sz w:val="28"/>
          <w:szCs w:val="28"/>
          <w:lang w:val="en-US"/>
        </w:rPr>
        <w:t xml:space="preserve">(TCC)- </w:t>
      </w:r>
      <w:r w:rsidRPr="00897A90">
        <w:rPr>
          <w:b/>
          <w:color w:val="3D3D3D" w:themeColor="background2" w:themeShade="40"/>
          <w:sz w:val="24"/>
          <w:szCs w:val="24"/>
          <w:lang w:val="en-US"/>
        </w:rPr>
        <w:t>UNASP-SP - Jan/2019</w:t>
      </w:r>
    </w:p>
    <w:p w:rsidR="00897A90" w:rsidRPr="00FA662B" w:rsidRDefault="00897A90" w:rsidP="00897A9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35"/>
        <w:rPr>
          <w:color w:val="3D3D3D" w:themeColor="background2" w:themeShade="40"/>
        </w:rPr>
      </w:pPr>
      <w:r w:rsidRPr="00FA662B">
        <w:rPr>
          <w:color w:val="3D3D3D" w:themeColor="background2" w:themeShade="40"/>
        </w:rPr>
        <w:t>O projeto desenvolvido,em conjunto com Lucas M. G. de Almeida), consiste em um e-commerce de baixo custo,porém completo,que busca integrar pizzarias(de pequeno e médio porte) no âmbito digital,o projeto possui diversas funcionalidades tais quais:Login,cadastro,compra(não incluso a parte de pagamento on-line)inserção e manipulação dos produtos e o acompanhamento e manipulação do estado dos pedidos(Em processo,Pronto,Entregue ou cancelado).</w:t>
      </w:r>
    </w:p>
    <w:p w:rsidR="00897A90" w:rsidRPr="00897A90" w:rsidRDefault="00011F30" w:rsidP="00897A9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235"/>
        <w:rPr>
          <w:sz w:val="28"/>
          <w:szCs w:val="28"/>
        </w:rPr>
      </w:pPr>
      <w:hyperlink r:id="rId14" w:history="1">
        <w:r w:rsidR="00897A90">
          <w:rPr>
            <w:rStyle w:val="Hiperligao"/>
          </w:rPr>
          <w:t>https://github.com/RaphaelBRodrigues/PayPizza-TCC</w:t>
        </w:r>
      </w:hyperlink>
    </w:p>
    <w:p w:rsidR="00897A90" w:rsidRPr="00897A90" w:rsidRDefault="00897A90"/>
    <w:sectPr w:rsidR="00897A90" w:rsidRPr="00897A90">
      <w:footerReference w:type="default" r:id="rId15"/>
      <w:headerReference w:type="first" r:id="rId16"/>
      <w:pgSz w:w="11906" w:h="16838"/>
      <w:pgMar w:top="720" w:right="1440" w:bottom="1080" w:left="2160" w:header="432" w:footer="64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F30" w:rsidRDefault="00011F30">
      <w:pPr>
        <w:spacing w:after="0"/>
      </w:pPr>
      <w:r>
        <w:separator/>
      </w:r>
    </w:p>
  </w:endnote>
  <w:endnote w:type="continuationSeparator" w:id="0">
    <w:p w:rsidR="00011F30" w:rsidRDefault="00011F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CC5" w:rsidRDefault="001524C0">
    <w:pPr>
      <w:pBdr>
        <w:top w:val="nil"/>
        <w:left w:val="nil"/>
        <w:bottom w:val="nil"/>
        <w:right w:val="nil"/>
        <w:between w:val="nil"/>
      </w:pBdr>
      <w:spacing w:after="0"/>
    </w:pPr>
    <w:r>
      <w:fldChar w:fldCharType="begin"/>
    </w:r>
    <w:r>
      <w:instrText>PAGE</w:instrText>
    </w:r>
    <w:r>
      <w:fldChar w:fldCharType="separate"/>
    </w:r>
    <w:r w:rsidR="003D653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F30" w:rsidRDefault="00011F30">
      <w:pPr>
        <w:spacing w:after="0"/>
      </w:pPr>
      <w:r>
        <w:separator/>
      </w:r>
    </w:p>
  </w:footnote>
  <w:footnote w:type="continuationSeparator" w:id="0">
    <w:p w:rsidR="00011F30" w:rsidRDefault="00011F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CC5" w:rsidRDefault="00DC7CC5">
    <w:pPr>
      <w:pBdr>
        <w:top w:val="nil"/>
        <w:left w:val="nil"/>
        <w:bottom w:val="nil"/>
        <w:right w:val="nil"/>
        <w:between w:val="nil"/>
      </w:pBd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27AC8"/>
    <w:multiLevelType w:val="multilevel"/>
    <w:tmpl w:val="4D924332"/>
    <w:lvl w:ilvl="0">
      <w:start w:val="1"/>
      <w:numFmt w:val="decimal"/>
      <w:pStyle w:val="Listanumerad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6773486"/>
    <w:multiLevelType w:val="multilevel"/>
    <w:tmpl w:val="9244AD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77448B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CC5"/>
    <w:rsid w:val="00011F30"/>
    <w:rsid w:val="001524C0"/>
    <w:rsid w:val="001B53AD"/>
    <w:rsid w:val="001E41F3"/>
    <w:rsid w:val="003D6534"/>
    <w:rsid w:val="0043028F"/>
    <w:rsid w:val="007C31E2"/>
    <w:rsid w:val="00897A90"/>
    <w:rsid w:val="00A86035"/>
    <w:rsid w:val="00D64259"/>
    <w:rsid w:val="00DC7CC5"/>
    <w:rsid w:val="00ED562E"/>
    <w:rsid w:val="00FA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C5CAB"/>
  <w15:docId w15:val="{253CF258-D0C1-4E93-ADF1-ED6EFC9B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4C4C4C"/>
        <w:sz w:val="22"/>
        <w:szCs w:val="22"/>
        <w:lang w:val="pt-BR" w:eastAsia="pt-B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Cabealho1">
    <w:name w:val="heading 1"/>
    <w:basedOn w:val="Normal"/>
    <w:link w:val="Cabealho1Carte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Cabealho2">
    <w:name w:val="heading 2"/>
    <w:basedOn w:val="Normal"/>
    <w:link w:val="Cabealho2Carte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Cabealho3">
    <w:name w:val="heading 3"/>
    <w:basedOn w:val="Normal"/>
    <w:link w:val="Cabealho3Carte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te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paragraph" w:styleId="Textodemacro">
    <w:name w:val="macro"/>
    <w:link w:val="TextodemacroCarte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8978E8"/>
    <w:rPr>
      <w:color w:val="808080"/>
    </w:rPr>
  </w:style>
  <w:style w:type="character" w:customStyle="1" w:styleId="TtuloCarter">
    <w:name w:val="Título Caráter"/>
    <w:basedOn w:val="Tipodeletrapredefinidodopargrafo"/>
    <w:link w:val="Ttulo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elacomgrelha">
    <w:name w:val="Table Grid"/>
    <w:basedOn w:val="Tabela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81515"/>
    <w:rPr>
      <w:rFonts w:ascii="Segoe UI" w:hAnsi="Segoe UI" w:cs="Segoe UI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5B437C"/>
    <w:pPr>
      <w:spacing w:after="0"/>
    </w:pPr>
  </w:style>
  <w:style w:type="paragraph" w:customStyle="1" w:styleId="Informaesdecontato">
    <w:name w:val="Informações de contat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437C"/>
  </w:style>
  <w:style w:type="paragraph" w:styleId="Rodap">
    <w:name w:val="footer"/>
    <w:basedOn w:val="Normal"/>
    <w:link w:val="RodapCarter"/>
    <w:uiPriority w:val="99"/>
    <w:unhideWhenUsed/>
    <w:rsid w:val="00297ED0"/>
    <w:pPr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97ED0"/>
  </w:style>
  <w:style w:type="character" w:customStyle="1" w:styleId="Cabealho2Carter">
    <w:name w:val="Cabeçalho 2 Caráter"/>
    <w:basedOn w:val="Tipodeletrapredefinidodopargrafo"/>
    <w:link w:val="Cabealho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anumerada">
    <w:name w:val="List Number"/>
    <w:basedOn w:val="Normal"/>
    <w:uiPriority w:val="12"/>
    <w:qFormat/>
    <w:rsid w:val="00316CE4"/>
    <w:pPr>
      <w:numPr>
        <w:numId w:val="2"/>
      </w:numPr>
      <w:spacing w:line="259" w:lineRule="auto"/>
      <w:contextualSpacing/>
    </w:pPr>
  </w:style>
  <w:style w:type="table" w:styleId="TabelacomGrelhaClara">
    <w:name w:val="Grid Table Light"/>
    <w:basedOn w:val="Tabela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acommarcas">
    <w:name w:val="List Bullet"/>
    <w:basedOn w:val="Normal"/>
    <w:uiPriority w:val="11"/>
    <w:qFormat/>
    <w:rsid w:val="00057244"/>
    <w:pPr>
      <w:tabs>
        <w:tab w:val="num" w:pos="720"/>
      </w:tabs>
      <w:spacing w:line="259" w:lineRule="auto"/>
      <w:ind w:left="720" w:hanging="720"/>
      <w:contextualSpacing/>
    </w:pPr>
  </w:style>
  <w:style w:type="character" w:styleId="nfase">
    <w:name w:val="Emphasis"/>
    <w:basedOn w:val="Tipodeletrapredefinidodopargrafo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tulo">
    <w:name w:val="Subtitle"/>
    <w:basedOn w:val="Normal"/>
    <w:next w:val="Normal"/>
    <w:link w:val="SubttuloCarter"/>
    <w:pPr>
      <w:spacing w:after="0"/>
    </w:pPr>
    <w:rPr>
      <w:b/>
      <w:smallCaps/>
      <w:color w:val="111111"/>
      <w:sz w:val="66"/>
      <w:szCs w:val="66"/>
    </w:rPr>
  </w:style>
  <w:style w:type="character" w:customStyle="1" w:styleId="SubttuloCarter">
    <w:name w:val="Subtítulo Caráter"/>
    <w:basedOn w:val="Tipodeletrapredefinidodopargrafo"/>
    <w:link w:val="Subttulo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TtulodoLivro">
    <w:name w:val="Book Title"/>
    <w:basedOn w:val="Tipodeletrapredefinidodopargrafo"/>
    <w:uiPriority w:val="33"/>
    <w:semiHidden/>
    <w:unhideWhenUsed/>
    <w:rsid w:val="00581515"/>
    <w:rPr>
      <w:b/>
      <w:bCs/>
      <w:i/>
      <w:iCs/>
      <w:spacing w:val="0"/>
    </w:rPr>
  </w:style>
  <w:style w:type="character" w:styleId="RefernciaIntensa">
    <w:name w:val="Intense Reference"/>
    <w:basedOn w:val="Tipodeletrapredefinidodopargrafo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581515"/>
    <w:rPr>
      <w:i/>
      <w:iCs/>
      <w:color w:val="77448B" w:themeColor="accent1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sid w:val="00581515"/>
    <w:rPr>
      <w:i/>
      <w:iCs/>
      <w:color w:val="404040" w:themeColor="text1" w:themeTint="BF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581515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581515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81515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81515"/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81515"/>
    <w:rPr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81515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581515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581515"/>
    <w:rPr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581515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81515"/>
    <w:rPr>
      <w:rFonts w:ascii="Consolas" w:hAnsi="Consolas"/>
      <w:szCs w:val="21"/>
    </w:rPr>
  </w:style>
  <w:style w:type="table" w:styleId="TabelaSimples2">
    <w:name w:val="Plain Table 2"/>
    <w:basedOn w:val="Tabela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cones">
    <w:name w:val="Ícones"/>
    <w:basedOn w:val="Normal"/>
    <w:uiPriority w:val="4"/>
    <w:qFormat/>
    <w:rsid w:val="00BD2DD6"/>
    <w:pPr>
      <w:spacing w:after="20"/>
      <w:jc w:val="center"/>
    </w:p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B720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B720C"/>
    <w:rPr>
      <w:b/>
      <w:bCs/>
      <w:szCs w:val="20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bottom w:w="691" w:type="dxa"/>
      </w:tblCellMar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/>
    </w:pPr>
    <w:tblPr>
      <w:tblStyleRowBandSize w:val="1"/>
      <w:tblStyleColBandSize w:val="1"/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</w:tblPr>
  </w:style>
  <w:style w:type="table" w:customStyle="1" w:styleId="a4">
    <w:basedOn w:val="TableNormal"/>
    <w:pPr>
      <w:spacing w:after="0"/>
    </w:pPr>
    <w:tblPr>
      <w:tblStyleRowBandSize w:val="1"/>
      <w:tblStyleColBandSize w:val="1"/>
    </w:tblPr>
  </w:style>
  <w:style w:type="character" w:styleId="Hiperligao">
    <w:name w:val="Hyperlink"/>
    <w:basedOn w:val="Tipodeletrapredefinidodopargrafo"/>
    <w:uiPriority w:val="99"/>
    <w:unhideWhenUsed/>
    <w:rsid w:val="00897A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phaelbarbosa.rodrigues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RaphaelBRodrigues/PayPizza-TCC" TargetMode="Externa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kD0R9W33ESU98Dx+lwjVsvJuwQ==">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238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Reginaldo</cp:lastModifiedBy>
  <cp:revision>7</cp:revision>
  <dcterms:created xsi:type="dcterms:W3CDTF">2019-11-22T14:54:00Z</dcterms:created>
  <dcterms:modified xsi:type="dcterms:W3CDTF">2019-11-25T19:29:00Z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